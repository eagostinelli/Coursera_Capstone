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D50CB" w14:paraId="227DA8AF" w14:textId="77777777">
        <w:tc>
          <w:tcPr>
            <w:tcW w:w="965" w:type="dxa"/>
            <w:shd w:val="clear" w:color="auto" w:fill="3A3A3A" w:themeFill="text2"/>
          </w:tcPr>
          <w:p w14:paraId="2FA0C3C4" w14:textId="77777777" w:rsidR="006D50CB" w:rsidRDefault="006D50CB" w:rsidP="00F34E5A"/>
        </w:tc>
        <w:tc>
          <w:tcPr>
            <w:tcW w:w="518" w:type="dxa"/>
          </w:tcPr>
          <w:p w14:paraId="458311D7" w14:textId="77777777" w:rsidR="006D50CB" w:rsidRDefault="006D50CB" w:rsidP="00F34E5A"/>
        </w:tc>
        <w:tc>
          <w:tcPr>
            <w:tcW w:w="8581" w:type="dxa"/>
          </w:tcPr>
          <w:p w14:paraId="50504490" w14:textId="77777777" w:rsidR="006D50CB" w:rsidRPr="00A55193" w:rsidRDefault="00F34E5A" w:rsidP="00F34E5A">
            <w:pPr>
              <w:pStyle w:val="Title"/>
              <w:rPr>
                <w:rFonts w:ascii="Batang" w:eastAsia="Batang" w:hAnsi="Batang"/>
                <w:sz w:val="48"/>
              </w:rPr>
            </w:pPr>
            <w:r w:rsidRPr="00A55193">
              <w:rPr>
                <w:rFonts w:ascii="Batang" w:eastAsia="Batang" w:hAnsi="Batang"/>
                <w:sz w:val="48"/>
              </w:rPr>
              <w:t>Journey PLanner</w:t>
            </w:r>
          </w:p>
          <w:p w14:paraId="326331E3" w14:textId="77777777" w:rsidR="006D50CB" w:rsidRDefault="00F34E5A" w:rsidP="00F34E5A">
            <w:pPr>
              <w:pStyle w:val="Subtitle"/>
            </w:pPr>
            <w:r w:rsidRPr="00A55193">
              <w:rPr>
                <w:sz w:val="24"/>
              </w:rPr>
              <w:t>Capstone Project</w:t>
            </w:r>
          </w:p>
        </w:tc>
      </w:tr>
    </w:tbl>
    <w:p w14:paraId="49BD0589" w14:textId="41A3BC6E" w:rsidR="006D50CB" w:rsidRPr="00A55193" w:rsidRDefault="00A55193" w:rsidP="00F34E5A">
      <w:pPr>
        <w:pStyle w:val="Date"/>
        <w:rPr>
          <w:sz w:val="21"/>
        </w:rPr>
      </w:pPr>
      <w:r>
        <w:rPr>
          <w:sz w:val="21"/>
        </w:rPr>
        <w:t>25</w:t>
      </w:r>
      <w:r w:rsidR="00F34E5A" w:rsidRPr="00A55193">
        <w:rPr>
          <w:sz w:val="21"/>
        </w:rPr>
        <w:t xml:space="preserve"> March 2019</w:t>
      </w:r>
    </w:p>
    <w:p w14:paraId="738A28F1" w14:textId="77777777" w:rsidR="006D50CB" w:rsidRDefault="006D50CB" w:rsidP="00E31797">
      <w:pPr>
        <w:pStyle w:val="Heading1"/>
      </w:pPr>
    </w:p>
    <w:p w14:paraId="16518D08" w14:textId="7A3F6FA0" w:rsidR="006D50CB" w:rsidRDefault="00F34E5A" w:rsidP="00F34E5A">
      <w:r>
        <w:t xml:space="preserve">Helping </w:t>
      </w:r>
      <w:r w:rsidR="00A55193">
        <w:t>travellers</w:t>
      </w:r>
      <w:r>
        <w:t xml:space="preserve"> to organize </w:t>
      </w:r>
      <w:r w:rsidR="00E31797">
        <w:t>their</w:t>
      </w:r>
      <w:r>
        <w:t xml:space="preserve"> trip... faster! </w:t>
      </w:r>
    </w:p>
    <w:p w14:paraId="519C1989" w14:textId="77777777" w:rsidR="006D50CB" w:rsidRDefault="00A049DA" w:rsidP="00F34E5A">
      <w:r>
        <w:rPr>
          <w:noProof/>
          <w:lang w:eastAsia="en-US"/>
        </w:rPr>
        <w:drawing>
          <wp:inline distT="0" distB="0" distL="0" distR="0" wp14:anchorId="03211DAC" wp14:editId="287C1120">
            <wp:extent cx="5449824" cy="3639312"/>
            <wp:effectExtent l="0" t="0" r="0" b="0"/>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9824" cy="3639312"/>
                    </a:xfrm>
                    <a:prstGeom prst="rect">
                      <a:avLst/>
                    </a:prstGeom>
                  </pic:spPr>
                </pic:pic>
              </a:graphicData>
            </a:graphic>
          </wp:inline>
        </w:drawing>
      </w:r>
    </w:p>
    <w:p w14:paraId="6C8C8E5C" w14:textId="77777777" w:rsidR="006D50CB" w:rsidRDefault="006D50CB" w:rsidP="00F34E5A">
      <w:pPr>
        <w:pStyle w:val="Heading2"/>
      </w:pPr>
    </w:p>
    <w:p w14:paraId="673E4758" w14:textId="77777777" w:rsidR="006D50CB" w:rsidRDefault="006D50CB" w:rsidP="00F34E5A"/>
    <w:p w14:paraId="5B43F8C6" w14:textId="77777777" w:rsidR="00F34E5A" w:rsidRDefault="00F34E5A" w:rsidP="00F34E5A"/>
    <w:p w14:paraId="59AB9CCB" w14:textId="77777777" w:rsidR="00F34E5A" w:rsidRDefault="00F34E5A" w:rsidP="00F34E5A"/>
    <w:p w14:paraId="11FC676D" w14:textId="77777777" w:rsidR="00A55193" w:rsidRDefault="00A55193" w:rsidP="00F34E5A">
      <w:r>
        <w:rPr>
          <w:noProof/>
        </w:rPr>
        <mc:AlternateContent>
          <mc:Choice Requires="wps">
            <w:drawing>
              <wp:anchor distT="0" distB="0" distL="114300" distR="114300" simplePos="0" relativeHeight="251678720" behindDoc="0" locked="0" layoutInCell="1" allowOverlap="1" wp14:anchorId="70AB61EA" wp14:editId="1EEFBC68">
                <wp:simplePos x="0" y="0"/>
                <wp:positionH relativeFrom="column">
                  <wp:posOffset>4385393</wp:posOffset>
                </wp:positionH>
                <wp:positionV relativeFrom="paragraph">
                  <wp:posOffset>1054376</wp:posOffset>
                </wp:positionV>
                <wp:extent cx="1160891" cy="37371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60891" cy="373711"/>
                        </a:xfrm>
                        <a:prstGeom prst="rect">
                          <a:avLst/>
                        </a:prstGeom>
                        <a:solidFill>
                          <a:schemeClr val="lt1"/>
                        </a:solidFill>
                        <a:ln w="6350">
                          <a:noFill/>
                        </a:ln>
                      </wps:spPr>
                      <wps:txbx>
                        <w:txbxContent>
                          <w:p w14:paraId="4C32CA86" w14:textId="07C352D0" w:rsidR="00A55193" w:rsidRPr="00A55193" w:rsidRDefault="00A55193">
                            <w:pPr>
                              <w:rPr>
                                <w:i/>
                              </w:rPr>
                            </w:pPr>
                            <w:r w:rsidRPr="00A55193">
                              <w:rPr>
                                <w:i/>
                              </w:rPr>
                              <w:t>Erika Agostinelli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B61EA" id="_x0000_t202" coordsize="21600,21600" o:spt="202" path="m,l,21600r21600,l21600,xe">
                <v:stroke joinstyle="miter"/>
                <v:path gradientshapeok="t" o:connecttype="rect"/>
              </v:shapetype>
              <v:shape id="Text Box 21" o:spid="_x0000_s1026" type="#_x0000_t202" style="position:absolute;margin-left:345.3pt;margin-top:83pt;width:91.4pt;height:2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" fillcolor="white [3201]" stroked="f" strokeweight=".5pt">
                <v:textbox>
                  <w:txbxContent>
                    <w:p w14:paraId="4C32CA86" w14:textId="07C352D0" w:rsidR="00A55193" w:rsidRPr="00A55193" w:rsidRDefault="00A55193">
                      <w:pPr>
                        <w:rPr>
                          <w:i/>
                        </w:rPr>
                      </w:pPr>
                      <w:r w:rsidRPr="00A55193">
                        <w:rPr>
                          <w:i/>
                        </w:rPr>
                        <w:t>Erika Agostinelli</w:t>
                      </w:r>
                    </w:p>
                  </w:txbxContent>
                </v:textbox>
              </v:shape>
            </w:pict>
          </mc:Fallback>
        </mc:AlternateContent>
      </w:r>
      <w:r w:rsidR="00F34E5A">
        <w:br w:type="page"/>
      </w:r>
    </w:p>
    <w:sdt>
      <w:sdtPr>
        <w:id w:val="-2085517978"/>
        <w:docPartObj>
          <w:docPartGallery w:val="Table of Contents"/>
          <w:docPartUnique/>
        </w:docPartObj>
      </w:sdtPr>
      <w:sdtEndPr>
        <w:rPr>
          <w:rFonts w:asciiTheme="minorHAnsi" w:eastAsiaTheme="minorHAnsi" w:hAnsiTheme="minorHAnsi" w:cstheme="minorBidi"/>
          <w:bCs/>
          <w:caps w:val="0"/>
          <w:noProof/>
          <w:sz w:val="21"/>
          <w:szCs w:val="26"/>
        </w:rPr>
      </w:sdtEndPr>
      <w:sdtContent>
        <w:p w14:paraId="1B186CF5" w14:textId="3F447F6C" w:rsidR="00A55193" w:rsidRDefault="00A55193">
          <w:pPr>
            <w:pStyle w:val="TOCHeading"/>
          </w:pPr>
          <w:r>
            <w:t>Table of Contents</w:t>
          </w:r>
        </w:p>
        <w:p w14:paraId="2C8AAD7D" w14:textId="13826C3F" w:rsidR="00414BC0" w:rsidRDefault="00A55193">
          <w:pPr>
            <w:pStyle w:val="TOC1"/>
            <w:tabs>
              <w:tab w:val="right" w:leader="dot" w:pos="8573"/>
            </w:tabs>
            <w:rPr>
              <w:rFonts w:eastAsiaTheme="minorEastAsia"/>
              <w:b w:val="0"/>
              <w:bCs w:val="0"/>
              <w:caps w:val="0"/>
              <w:noProof/>
              <w:color w:val="auto"/>
              <w:sz w:val="24"/>
              <w:szCs w:val="24"/>
            </w:rPr>
          </w:pPr>
          <w:r>
            <w:rPr>
              <w:b w:val="0"/>
              <w:bCs w:val="0"/>
            </w:rPr>
            <w:fldChar w:fldCharType="begin"/>
          </w:r>
          <w:r>
            <w:instrText xml:space="preserve"> TOC \o "1-3" \h \z \u </w:instrText>
          </w:r>
          <w:r>
            <w:rPr>
              <w:b w:val="0"/>
              <w:bCs w:val="0"/>
            </w:rPr>
            <w:fldChar w:fldCharType="separate"/>
          </w:r>
          <w:hyperlink w:anchor="_Toc4391293" w:history="1">
            <w:r w:rsidR="00414BC0" w:rsidRPr="00E541DA">
              <w:rPr>
                <w:rStyle w:val="Hyperlink"/>
                <w:noProof/>
              </w:rPr>
              <w:t>Introduction</w:t>
            </w:r>
            <w:r w:rsidR="00414BC0">
              <w:rPr>
                <w:noProof/>
                <w:webHidden/>
              </w:rPr>
              <w:tab/>
            </w:r>
            <w:r w:rsidR="00414BC0">
              <w:rPr>
                <w:noProof/>
                <w:webHidden/>
              </w:rPr>
              <w:fldChar w:fldCharType="begin"/>
            </w:r>
            <w:r w:rsidR="00414BC0">
              <w:rPr>
                <w:noProof/>
                <w:webHidden/>
              </w:rPr>
              <w:instrText xml:space="preserve"> PAGEREF _Toc4391293 \h </w:instrText>
            </w:r>
            <w:r w:rsidR="00414BC0">
              <w:rPr>
                <w:noProof/>
                <w:webHidden/>
              </w:rPr>
            </w:r>
            <w:r w:rsidR="00414BC0">
              <w:rPr>
                <w:noProof/>
                <w:webHidden/>
              </w:rPr>
              <w:fldChar w:fldCharType="separate"/>
            </w:r>
            <w:r w:rsidR="00414BC0">
              <w:rPr>
                <w:noProof/>
                <w:webHidden/>
              </w:rPr>
              <w:t>2</w:t>
            </w:r>
            <w:r w:rsidR="00414BC0">
              <w:rPr>
                <w:noProof/>
                <w:webHidden/>
              </w:rPr>
              <w:fldChar w:fldCharType="end"/>
            </w:r>
          </w:hyperlink>
        </w:p>
        <w:p w14:paraId="5F2E5C91" w14:textId="11B36AA2" w:rsidR="00414BC0" w:rsidRDefault="00414BC0">
          <w:pPr>
            <w:pStyle w:val="TOC1"/>
            <w:tabs>
              <w:tab w:val="right" w:leader="dot" w:pos="8573"/>
            </w:tabs>
            <w:rPr>
              <w:rFonts w:eastAsiaTheme="minorEastAsia"/>
              <w:b w:val="0"/>
              <w:bCs w:val="0"/>
              <w:caps w:val="0"/>
              <w:noProof/>
              <w:color w:val="auto"/>
              <w:sz w:val="24"/>
              <w:szCs w:val="24"/>
            </w:rPr>
          </w:pPr>
          <w:hyperlink w:anchor="_Toc4391294" w:history="1">
            <w:r w:rsidRPr="00E541DA">
              <w:rPr>
                <w:rStyle w:val="Hyperlink"/>
                <w:noProof/>
              </w:rPr>
              <w:t>Data</w:t>
            </w:r>
            <w:r>
              <w:rPr>
                <w:noProof/>
                <w:webHidden/>
              </w:rPr>
              <w:tab/>
            </w:r>
            <w:r>
              <w:rPr>
                <w:noProof/>
                <w:webHidden/>
              </w:rPr>
              <w:fldChar w:fldCharType="begin"/>
            </w:r>
            <w:r>
              <w:rPr>
                <w:noProof/>
                <w:webHidden/>
              </w:rPr>
              <w:instrText xml:space="preserve"> PAGEREF _Toc4391294 \h </w:instrText>
            </w:r>
            <w:r>
              <w:rPr>
                <w:noProof/>
                <w:webHidden/>
              </w:rPr>
            </w:r>
            <w:r>
              <w:rPr>
                <w:noProof/>
                <w:webHidden/>
              </w:rPr>
              <w:fldChar w:fldCharType="separate"/>
            </w:r>
            <w:r>
              <w:rPr>
                <w:noProof/>
                <w:webHidden/>
              </w:rPr>
              <w:t>2</w:t>
            </w:r>
            <w:r>
              <w:rPr>
                <w:noProof/>
                <w:webHidden/>
              </w:rPr>
              <w:fldChar w:fldCharType="end"/>
            </w:r>
          </w:hyperlink>
        </w:p>
        <w:p w14:paraId="10A1FD72" w14:textId="2BFE5EB3" w:rsidR="00414BC0" w:rsidRDefault="00414BC0">
          <w:pPr>
            <w:pStyle w:val="TOC1"/>
            <w:tabs>
              <w:tab w:val="right" w:leader="dot" w:pos="8573"/>
            </w:tabs>
            <w:rPr>
              <w:rFonts w:eastAsiaTheme="minorEastAsia"/>
              <w:b w:val="0"/>
              <w:bCs w:val="0"/>
              <w:caps w:val="0"/>
              <w:noProof/>
              <w:color w:val="auto"/>
              <w:sz w:val="24"/>
              <w:szCs w:val="24"/>
            </w:rPr>
          </w:pPr>
          <w:hyperlink w:anchor="_Toc4391295" w:history="1">
            <w:r w:rsidRPr="00E541DA">
              <w:rPr>
                <w:rStyle w:val="Hyperlink"/>
                <w:noProof/>
              </w:rPr>
              <w:t>Methodology</w:t>
            </w:r>
            <w:r>
              <w:rPr>
                <w:noProof/>
                <w:webHidden/>
              </w:rPr>
              <w:tab/>
            </w:r>
            <w:r>
              <w:rPr>
                <w:noProof/>
                <w:webHidden/>
              </w:rPr>
              <w:fldChar w:fldCharType="begin"/>
            </w:r>
            <w:r>
              <w:rPr>
                <w:noProof/>
                <w:webHidden/>
              </w:rPr>
              <w:instrText xml:space="preserve"> PAGEREF _Toc4391295 \h </w:instrText>
            </w:r>
            <w:r>
              <w:rPr>
                <w:noProof/>
                <w:webHidden/>
              </w:rPr>
            </w:r>
            <w:r>
              <w:rPr>
                <w:noProof/>
                <w:webHidden/>
              </w:rPr>
              <w:fldChar w:fldCharType="separate"/>
            </w:r>
            <w:r>
              <w:rPr>
                <w:noProof/>
                <w:webHidden/>
              </w:rPr>
              <w:t>3</w:t>
            </w:r>
            <w:r>
              <w:rPr>
                <w:noProof/>
                <w:webHidden/>
              </w:rPr>
              <w:fldChar w:fldCharType="end"/>
            </w:r>
          </w:hyperlink>
        </w:p>
        <w:p w14:paraId="3184BEEE" w14:textId="0B0B9756" w:rsidR="00414BC0" w:rsidRDefault="00414BC0">
          <w:pPr>
            <w:pStyle w:val="TOC2"/>
            <w:tabs>
              <w:tab w:val="left" w:pos="630"/>
              <w:tab w:val="right" w:leader="dot" w:pos="8573"/>
            </w:tabs>
            <w:rPr>
              <w:rFonts w:eastAsiaTheme="minorEastAsia"/>
              <w:smallCaps w:val="0"/>
              <w:noProof/>
              <w:color w:val="auto"/>
              <w:sz w:val="24"/>
              <w:szCs w:val="24"/>
            </w:rPr>
          </w:pPr>
          <w:hyperlink w:anchor="_Toc4391296" w:history="1">
            <w:r w:rsidRPr="00E541DA">
              <w:rPr>
                <w:rStyle w:val="Hyperlink"/>
                <w:noProof/>
              </w:rPr>
              <w:t>1.</w:t>
            </w:r>
            <w:r>
              <w:rPr>
                <w:rFonts w:eastAsiaTheme="minorEastAsia"/>
                <w:smallCaps w:val="0"/>
                <w:noProof/>
                <w:color w:val="auto"/>
                <w:sz w:val="24"/>
                <w:szCs w:val="24"/>
              </w:rPr>
              <w:tab/>
            </w:r>
            <w:r w:rsidRPr="00E541DA">
              <w:rPr>
                <w:rStyle w:val="Hyperlink"/>
                <w:noProof/>
              </w:rPr>
              <w:t>Collection of POI</w:t>
            </w:r>
            <w:r>
              <w:rPr>
                <w:noProof/>
                <w:webHidden/>
              </w:rPr>
              <w:tab/>
            </w:r>
            <w:r>
              <w:rPr>
                <w:noProof/>
                <w:webHidden/>
              </w:rPr>
              <w:fldChar w:fldCharType="begin"/>
            </w:r>
            <w:r>
              <w:rPr>
                <w:noProof/>
                <w:webHidden/>
              </w:rPr>
              <w:instrText xml:space="preserve"> PAGEREF _Toc4391296 \h </w:instrText>
            </w:r>
            <w:r>
              <w:rPr>
                <w:noProof/>
                <w:webHidden/>
              </w:rPr>
            </w:r>
            <w:r>
              <w:rPr>
                <w:noProof/>
                <w:webHidden/>
              </w:rPr>
              <w:fldChar w:fldCharType="separate"/>
            </w:r>
            <w:r>
              <w:rPr>
                <w:noProof/>
                <w:webHidden/>
              </w:rPr>
              <w:t>3</w:t>
            </w:r>
            <w:r>
              <w:rPr>
                <w:noProof/>
                <w:webHidden/>
              </w:rPr>
              <w:fldChar w:fldCharType="end"/>
            </w:r>
          </w:hyperlink>
        </w:p>
        <w:p w14:paraId="4C9D72FF" w14:textId="4636419D" w:rsidR="00414BC0" w:rsidRDefault="00414BC0">
          <w:pPr>
            <w:pStyle w:val="TOC2"/>
            <w:tabs>
              <w:tab w:val="left" w:pos="630"/>
              <w:tab w:val="right" w:leader="dot" w:pos="8573"/>
            </w:tabs>
            <w:rPr>
              <w:rFonts w:eastAsiaTheme="minorEastAsia"/>
              <w:smallCaps w:val="0"/>
              <w:noProof/>
              <w:color w:val="auto"/>
              <w:sz w:val="24"/>
              <w:szCs w:val="24"/>
            </w:rPr>
          </w:pPr>
          <w:hyperlink w:anchor="_Toc4391297" w:history="1">
            <w:r w:rsidRPr="00E541DA">
              <w:rPr>
                <w:rStyle w:val="Hyperlink"/>
                <w:noProof/>
              </w:rPr>
              <w:t>2.</w:t>
            </w:r>
            <w:r>
              <w:rPr>
                <w:rFonts w:eastAsiaTheme="minorEastAsia"/>
                <w:smallCaps w:val="0"/>
                <w:noProof/>
                <w:color w:val="auto"/>
                <w:sz w:val="24"/>
                <w:szCs w:val="24"/>
              </w:rPr>
              <w:tab/>
            </w:r>
            <w:r w:rsidRPr="00E541DA">
              <w:rPr>
                <w:rStyle w:val="Hyperlink"/>
                <w:noProof/>
              </w:rPr>
              <w:t>Finding latitude and longitude of the POI</w:t>
            </w:r>
            <w:r>
              <w:rPr>
                <w:noProof/>
                <w:webHidden/>
              </w:rPr>
              <w:tab/>
            </w:r>
            <w:r>
              <w:rPr>
                <w:noProof/>
                <w:webHidden/>
              </w:rPr>
              <w:fldChar w:fldCharType="begin"/>
            </w:r>
            <w:r>
              <w:rPr>
                <w:noProof/>
                <w:webHidden/>
              </w:rPr>
              <w:instrText xml:space="preserve"> PAGEREF _Toc4391297 \h </w:instrText>
            </w:r>
            <w:r>
              <w:rPr>
                <w:noProof/>
                <w:webHidden/>
              </w:rPr>
            </w:r>
            <w:r>
              <w:rPr>
                <w:noProof/>
                <w:webHidden/>
              </w:rPr>
              <w:fldChar w:fldCharType="separate"/>
            </w:r>
            <w:r>
              <w:rPr>
                <w:noProof/>
                <w:webHidden/>
              </w:rPr>
              <w:t>4</w:t>
            </w:r>
            <w:r>
              <w:rPr>
                <w:noProof/>
                <w:webHidden/>
              </w:rPr>
              <w:fldChar w:fldCharType="end"/>
            </w:r>
          </w:hyperlink>
        </w:p>
        <w:p w14:paraId="4F5185DD" w14:textId="256FE868" w:rsidR="00414BC0" w:rsidRDefault="00414BC0">
          <w:pPr>
            <w:pStyle w:val="TOC2"/>
            <w:tabs>
              <w:tab w:val="left" w:pos="630"/>
              <w:tab w:val="right" w:leader="dot" w:pos="8573"/>
            </w:tabs>
            <w:rPr>
              <w:rFonts w:eastAsiaTheme="minorEastAsia"/>
              <w:smallCaps w:val="0"/>
              <w:noProof/>
              <w:color w:val="auto"/>
              <w:sz w:val="24"/>
              <w:szCs w:val="24"/>
            </w:rPr>
          </w:pPr>
          <w:hyperlink w:anchor="_Toc4391298" w:history="1">
            <w:r w:rsidRPr="00E541DA">
              <w:rPr>
                <w:rStyle w:val="Hyperlink"/>
                <w:noProof/>
              </w:rPr>
              <w:t>3.</w:t>
            </w:r>
            <w:r>
              <w:rPr>
                <w:rFonts w:eastAsiaTheme="minorEastAsia"/>
                <w:smallCaps w:val="0"/>
                <w:noProof/>
                <w:color w:val="auto"/>
                <w:sz w:val="24"/>
                <w:szCs w:val="24"/>
              </w:rPr>
              <w:tab/>
            </w:r>
            <w:r w:rsidRPr="00E541DA">
              <w:rPr>
                <w:rStyle w:val="Hyperlink"/>
                <w:noProof/>
              </w:rPr>
              <w:t>Clustering the POI</w:t>
            </w:r>
            <w:r>
              <w:rPr>
                <w:noProof/>
                <w:webHidden/>
              </w:rPr>
              <w:tab/>
            </w:r>
            <w:r>
              <w:rPr>
                <w:noProof/>
                <w:webHidden/>
              </w:rPr>
              <w:fldChar w:fldCharType="begin"/>
            </w:r>
            <w:r>
              <w:rPr>
                <w:noProof/>
                <w:webHidden/>
              </w:rPr>
              <w:instrText xml:space="preserve"> PAGEREF _Toc4391298 \h </w:instrText>
            </w:r>
            <w:r>
              <w:rPr>
                <w:noProof/>
                <w:webHidden/>
              </w:rPr>
            </w:r>
            <w:r>
              <w:rPr>
                <w:noProof/>
                <w:webHidden/>
              </w:rPr>
              <w:fldChar w:fldCharType="separate"/>
            </w:r>
            <w:r>
              <w:rPr>
                <w:noProof/>
                <w:webHidden/>
              </w:rPr>
              <w:t>4</w:t>
            </w:r>
            <w:r>
              <w:rPr>
                <w:noProof/>
                <w:webHidden/>
              </w:rPr>
              <w:fldChar w:fldCharType="end"/>
            </w:r>
          </w:hyperlink>
        </w:p>
        <w:p w14:paraId="05895857" w14:textId="1DA2913C" w:rsidR="00414BC0" w:rsidRDefault="00414BC0">
          <w:pPr>
            <w:pStyle w:val="TOC3"/>
            <w:tabs>
              <w:tab w:val="right" w:leader="dot" w:pos="8573"/>
            </w:tabs>
            <w:rPr>
              <w:rFonts w:eastAsiaTheme="minorEastAsia"/>
              <w:i w:val="0"/>
              <w:iCs w:val="0"/>
              <w:noProof/>
              <w:color w:val="auto"/>
              <w:sz w:val="24"/>
              <w:szCs w:val="24"/>
            </w:rPr>
          </w:pPr>
          <w:hyperlink w:anchor="_Toc4391299" w:history="1">
            <w:r w:rsidRPr="00E541DA">
              <w:rPr>
                <w:rStyle w:val="Hyperlink"/>
                <w:noProof/>
              </w:rPr>
              <w:t>Clustering Results</w:t>
            </w:r>
            <w:r>
              <w:rPr>
                <w:noProof/>
                <w:webHidden/>
              </w:rPr>
              <w:tab/>
            </w:r>
            <w:r>
              <w:rPr>
                <w:noProof/>
                <w:webHidden/>
              </w:rPr>
              <w:fldChar w:fldCharType="begin"/>
            </w:r>
            <w:r>
              <w:rPr>
                <w:noProof/>
                <w:webHidden/>
              </w:rPr>
              <w:instrText xml:space="preserve"> PAGEREF _Toc4391299 \h </w:instrText>
            </w:r>
            <w:r>
              <w:rPr>
                <w:noProof/>
                <w:webHidden/>
              </w:rPr>
            </w:r>
            <w:r>
              <w:rPr>
                <w:noProof/>
                <w:webHidden/>
              </w:rPr>
              <w:fldChar w:fldCharType="separate"/>
            </w:r>
            <w:r>
              <w:rPr>
                <w:noProof/>
                <w:webHidden/>
              </w:rPr>
              <w:t>5</w:t>
            </w:r>
            <w:r>
              <w:rPr>
                <w:noProof/>
                <w:webHidden/>
              </w:rPr>
              <w:fldChar w:fldCharType="end"/>
            </w:r>
          </w:hyperlink>
        </w:p>
        <w:p w14:paraId="010EA80C" w14:textId="7D6F16AB" w:rsidR="00414BC0" w:rsidRDefault="00414BC0">
          <w:pPr>
            <w:pStyle w:val="TOC2"/>
            <w:tabs>
              <w:tab w:val="left" w:pos="630"/>
              <w:tab w:val="right" w:leader="dot" w:pos="8573"/>
            </w:tabs>
            <w:rPr>
              <w:rFonts w:eastAsiaTheme="minorEastAsia"/>
              <w:smallCaps w:val="0"/>
              <w:noProof/>
              <w:color w:val="auto"/>
              <w:sz w:val="24"/>
              <w:szCs w:val="24"/>
            </w:rPr>
          </w:pPr>
          <w:hyperlink w:anchor="_Toc4391300" w:history="1">
            <w:r w:rsidRPr="00E541DA">
              <w:rPr>
                <w:rStyle w:val="Hyperlink"/>
                <w:noProof/>
              </w:rPr>
              <w:t>4.</w:t>
            </w:r>
            <w:r>
              <w:rPr>
                <w:rFonts w:eastAsiaTheme="minorEastAsia"/>
                <w:smallCaps w:val="0"/>
                <w:noProof/>
                <w:color w:val="auto"/>
                <w:sz w:val="24"/>
                <w:szCs w:val="24"/>
              </w:rPr>
              <w:tab/>
            </w:r>
            <w:r w:rsidRPr="00E541DA">
              <w:rPr>
                <w:rStyle w:val="Hyperlink"/>
                <w:noProof/>
              </w:rPr>
              <w:t>Clustering the city centre POI</w:t>
            </w:r>
            <w:r>
              <w:rPr>
                <w:noProof/>
                <w:webHidden/>
              </w:rPr>
              <w:tab/>
            </w:r>
            <w:r>
              <w:rPr>
                <w:noProof/>
                <w:webHidden/>
              </w:rPr>
              <w:fldChar w:fldCharType="begin"/>
            </w:r>
            <w:r>
              <w:rPr>
                <w:noProof/>
                <w:webHidden/>
              </w:rPr>
              <w:instrText xml:space="preserve"> PAGEREF _Toc4391300 \h </w:instrText>
            </w:r>
            <w:r>
              <w:rPr>
                <w:noProof/>
                <w:webHidden/>
              </w:rPr>
            </w:r>
            <w:r>
              <w:rPr>
                <w:noProof/>
                <w:webHidden/>
              </w:rPr>
              <w:fldChar w:fldCharType="separate"/>
            </w:r>
            <w:r>
              <w:rPr>
                <w:noProof/>
                <w:webHidden/>
              </w:rPr>
              <w:t>5</w:t>
            </w:r>
            <w:r>
              <w:rPr>
                <w:noProof/>
                <w:webHidden/>
              </w:rPr>
              <w:fldChar w:fldCharType="end"/>
            </w:r>
          </w:hyperlink>
        </w:p>
        <w:p w14:paraId="2A518ECE" w14:textId="0A977537" w:rsidR="00414BC0" w:rsidRDefault="00414BC0">
          <w:pPr>
            <w:pStyle w:val="TOC3"/>
            <w:tabs>
              <w:tab w:val="right" w:leader="dot" w:pos="8573"/>
            </w:tabs>
            <w:rPr>
              <w:rFonts w:eastAsiaTheme="minorEastAsia"/>
              <w:i w:val="0"/>
              <w:iCs w:val="0"/>
              <w:noProof/>
              <w:color w:val="auto"/>
              <w:sz w:val="24"/>
              <w:szCs w:val="24"/>
            </w:rPr>
          </w:pPr>
          <w:hyperlink w:anchor="_Toc4391301" w:history="1">
            <w:r w:rsidRPr="00E541DA">
              <w:rPr>
                <w:rStyle w:val="Hyperlink"/>
                <w:noProof/>
              </w:rPr>
              <w:t>Clustering Results</w:t>
            </w:r>
            <w:r>
              <w:rPr>
                <w:noProof/>
                <w:webHidden/>
              </w:rPr>
              <w:tab/>
            </w:r>
            <w:r>
              <w:rPr>
                <w:noProof/>
                <w:webHidden/>
              </w:rPr>
              <w:fldChar w:fldCharType="begin"/>
            </w:r>
            <w:r>
              <w:rPr>
                <w:noProof/>
                <w:webHidden/>
              </w:rPr>
              <w:instrText xml:space="preserve"> PAGEREF _Toc4391301 \h </w:instrText>
            </w:r>
            <w:r>
              <w:rPr>
                <w:noProof/>
                <w:webHidden/>
              </w:rPr>
            </w:r>
            <w:r>
              <w:rPr>
                <w:noProof/>
                <w:webHidden/>
              </w:rPr>
              <w:fldChar w:fldCharType="separate"/>
            </w:r>
            <w:r>
              <w:rPr>
                <w:noProof/>
                <w:webHidden/>
              </w:rPr>
              <w:t>6</w:t>
            </w:r>
            <w:r>
              <w:rPr>
                <w:noProof/>
                <w:webHidden/>
              </w:rPr>
              <w:fldChar w:fldCharType="end"/>
            </w:r>
          </w:hyperlink>
        </w:p>
        <w:p w14:paraId="15E04264" w14:textId="4EF3DCDC" w:rsidR="00414BC0" w:rsidRDefault="00414BC0">
          <w:pPr>
            <w:pStyle w:val="TOC2"/>
            <w:tabs>
              <w:tab w:val="left" w:pos="630"/>
              <w:tab w:val="right" w:leader="dot" w:pos="8573"/>
            </w:tabs>
            <w:rPr>
              <w:rFonts w:eastAsiaTheme="minorEastAsia"/>
              <w:smallCaps w:val="0"/>
              <w:noProof/>
              <w:color w:val="auto"/>
              <w:sz w:val="24"/>
              <w:szCs w:val="24"/>
            </w:rPr>
          </w:pPr>
          <w:hyperlink w:anchor="_Toc4391302" w:history="1">
            <w:r w:rsidRPr="00E541DA">
              <w:rPr>
                <w:rStyle w:val="Hyperlink"/>
                <w:noProof/>
              </w:rPr>
              <w:t>5.</w:t>
            </w:r>
            <w:r>
              <w:rPr>
                <w:rFonts w:eastAsiaTheme="minorEastAsia"/>
                <w:smallCaps w:val="0"/>
                <w:noProof/>
                <w:color w:val="auto"/>
                <w:sz w:val="24"/>
                <w:szCs w:val="24"/>
              </w:rPr>
              <w:tab/>
            </w:r>
            <w:r w:rsidRPr="00E541DA">
              <w:rPr>
                <w:rStyle w:val="Hyperlink"/>
                <w:noProof/>
              </w:rPr>
              <w:t>Find the hotels around city centre</w:t>
            </w:r>
            <w:r>
              <w:rPr>
                <w:noProof/>
                <w:webHidden/>
              </w:rPr>
              <w:tab/>
            </w:r>
            <w:r>
              <w:rPr>
                <w:noProof/>
                <w:webHidden/>
              </w:rPr>
              <w:fldChar w:fldCharType="begin"/>
            </w:r>
            <w:r>
              <w:rPr>
                <w:noProof/>
                <w:webHidden/>
              </w:rPr>
              <w:instrText xml:space="preserve"> PAGEREF _Toc4391302 \h </w:instrText>
            </w:r>
            <w:r>
              <w:rPr>
                <w:noProof/>
                <w:webHidden/>
              </w:rPr>
            </w:r>
            <w:r>
              <w:rPr>
                <w:noProof/>
                <w:webHidden/>
              </w:rPr>
              <w:fldChar w:fldCharType="separate"/>
            </w:r>
            <w:r>
              <w:rPr>
                <w:noProof/>
                <w:webHidden/>
              </w:rPr>
              <w:t>7</w:t>
            </w:r>
            <w:r>
              <w:rPr>
                <w:noProof/>
                <w:webHidden/>
              </w:rPr>
              <w:fldChar w:fldCharType="end"/>
            </w:r>
          </w:hyperlink>
        </w:p>
        <w:p w14:paraId="575FB53B" w14:textId="091FD9A0" w:rsidR="00414BC0" w:rsidRDefault="00414BC0">
          <w:pPr>
            <w:pStyle w:val="TOC2"/>
            <w:tabs>
              <w:tab w:val="left" w:pos="630"/>
              <w:tab w:val="right" w:leader="dot" w:pos="8573"/>
            </w:tabs>
            <w:rPr>
              <w:rFonts w:eastAsiaTheme="minorEastAsia"/>
              <w:smallCaps w:val="0"/>
              <w:noProof/>
              <w:color w:val="auto"/>
              <w:sz w:val="24"/>
              <w:szCs w:val="24"/>
            </w:rPr>
          </w:pPr>
          <w:hyperlink w:anchor="_Toc4391303" w:history="1">
            <w:r w:rsidRPr="00E541DA">
              <w:rPr>
                <w:rStyle w:val="Hyperlink"/>
                <w:noProof/>
              </w:rPr>
              <w:t>6.</w:t>
            </w:r>
            <w:r>
              <w:rPr>
                <w:rFonts w:eastAsiaTheme="minorEastAsia"/>
                <w:smallCaps w:val="0"/>
                <w:noProof/>
                <w:color w:val="auto"/>
                <w:sz w:val="24"/>
                <w:szCs w:val="24"/>
              </w:rPr>
              <w:tab/>
            </w:r>
            <w:r w:rsidRPr="00E541DA">
              <w:rPr>
                <w:rStyle w:val="Hyperlink"/>
                <w:noProof/>
              </w:rPr>
              <w:t>Find Details of the hotels: ratings, website etc...</w:t>
            </w:r>
            <w:r>
              <w:rPr>
                <w:noProof/>
                <w:webHidden/>
              </w:rPr>
              <w:tab/>
            </w:r>
            <w:r>
              <w:rPr>
                <w:noProof/>
                <w:webHidden/>
              </w:rPr>
              <w:fldChar w:fldCharType="begin"/>
            </w:r>
            <w:r>
              <w:rPr>
                <w:noProof/>
                <w:webHidden/>
              </w:rPr>
              <w:instrText xml:space="preserve"> PAGEREF _Toc4391303 \h </w:instrText>
            </w:r>
            <w:r>
              <w:rPr>
                <w:noProof/>
                <w:webHidden/>
              </w:rPr>
            </w:r>
            <w:r>
              <w:rPr>
                <w:noProof/>
                <w:webHidden/>
              </w:rPr>
              <w:fldChar w:fldCharType="separate"/>
            </w:r>
            <w:r>
              <w:rPr>
                <w:noProof/>
                <w:webHidden/>
              </w:rPr>
              <w:t>7</w:t>
            </w:r>
            <w:r>
              <w:rPr>
                <w:noProof/>
                <w:webHidden/>
              </w:rPr>
              <w:fldChar w:fldCharType="end"/>
            </w:r>
          </w:hyperlink>
        </w:p>
        <w:p w14:paraId="0DB871CA" w14:textId="59162CF8" w:rsidR="00414BC0" w:rsidRDefault="00414BC0">
          <w:pPr>
            <w:pStyle w:val="TOC3"/>
            <w:tabs>
              <w:tab w:val="right" w:leader="dot" w:pos="8573"/>
            </w:tabs>
            <w:rPr>
              <w:rFonts w:eastAsiaTheme="minorEastAsia"/>
              <w:i w:val="0"/>
              <w:iCs w:val="0"/>
              <w:noProof/>
              <w:color w:val="auto"/>
              <w:sz w:val="24"/>
              <w:szCs w:val="24"/>
            </w:rPr>
          </w:pPr>
          <w:hyperlink w:anchor="_Toc4391304" w:history="1">
            <w:r w:rsidRPr="00E541DA">
              <w:rPr>
                <w:rStyle w:val="Hyperlink"/>
                <w:noProof/>
              </w:rPr>
              <w:t>Filtering Hotels</w:t>
            </w:r>
            <w:r>
              <w:rPr>
                <w:noProof/>
                <w:webHidden/>
              </w:rPr>
              <w:tab/>
            </w:r>
            <w:r>
              <w:rPr>
                <w:noProof/>
                <w:webHidden/>
              </w:rPr>
              <w:fldChar w:fldCharType="begin"/>
            </w:r>
            <w:r>
              <w:rPr>
                <w:noProof/>
                <w:webHidden/>
              </w:rPr>
              <w:instrText xml:space="preserve"> PAGEREF _Toc4391304 \h </w:instrText>
            </w:r>
            <w:r>
              <w:rPr>
                <w:noProof/>
                <w:webHidden/>
              </w:rPr>
            </w:r>
            <w:r>
              <w:rPr>
                <w:noProof/>
                <w:webHidden/>
              </w:rPr>
              <w:fldChar w:fldCharType="separate"/>
            </w:r>
            <w:r>
              <w:rPr>
                <w:noProof/>
                <w:webHidden/>
              </w:rPr>
              <w:t>7</w:t>
            </w:r>
            <w:r>
              <w:rPr>
                <w:noProof/>
                <w:webHidden/>
              </w:rPr>
              <w:fldChar w:fldCharType="end"/>
            </w:r>
          </w:hyperlink>
        </w:p>
        <w:p w14:paraId="77F209FA" w14:textId="0BE65523" w:rsidR="00414BC0" w:rsidRDefault="00414BC0">
          <w:pPr>
            <w:pStyle w:val="TOC2"/>
            <w:tabs>
              <w:tab w:val="left" w:pos="630"/>
              <w:tab w:val="right" w:leader="dot" w:pos="8573"/>
            </w:tabs>
            <w:rPr>
              <w:rFonts w:eastAsiaTheme="minorEastAsia"/>
              <w:smallCaps w:val="0"/>
              <w:noProof/>
              <w:color w:val="auto"/>
              <w:sz w:val="24"/>
              <w:szCs w:val="24"/>
            </w:rPr>
          </w:pPr>
          <w:hyperlink w:anchor="_Toc4391305" w:history="1">
            <w:r w:rsidRPr="00E541DA">
              <w:rPr>
                <w:rStyle w:val="Hyperlink"/>
                <w:noProof/>
              </w:rPr>
              <w:t>7.</w:t>
            </w:r>
            <w:r>
              <w:rPr>
                <w:rFonts w:eastAsiaTheme="minorEastAsia"/>
                <w:smallCaps w:val="0"/>
                <w:noProof/>
                <w:color w:val="auto"/>
                <w:sz w:val="24"/>
                <w:szCs w:val="24"/>
              </w:rPr>
              <w:tab/>
            </w:r>
            <w:r w:rsidRPr="00E541DA">
              <w:rPr>
                <w:rStyle w:val="Hyperlink"/>
                <w:noProof/>
              </w:rPr>
              <w:t>Find the best located hotel</w:t>
            </w:r>
            <w:r>
              <w:rPr>
                <w:noProof/>
                <w:webHidden/>
              </w:rPr>
              <w:tab/>
            </w:r>
            <w:r>
              <w:rPr>
                <w:noProof/>
                <w:webHidden/>
              </w:rPr>
              <w:fldChar w:fldCharType="begin"/>
            </w:r>
            <w:r>
              <w:rPr>
                <w:noProof/>
                <w:webHidden/>
              </w:rPr>
              <w:instrText xml:space="preserve"> PAGEREF _Toc4391305 \h </w:instrText>
            </w:r>
            <w:r>
              <w:rPr>
                <w:noProof/>
                <w:webHidden/>
              </w:rPr>
            </w:r>
            <w:r>
              <w:rPr>
                <w:noProof/>
                <w:webHidden/>
              </w:rPr>
              <w:fldChar w:fldCharType="separate"/>
            </w:r>
            <w:r>
              <w:rPr>
                <w:noProof/>
                <w:webHidden/>
              </w:rPr>
              <w:t>7</w:t>
            </w:r>
            <w:r>
              <w:rPr>
                <w:noProof/>
                <w:webHidden/>
              </w:rPr>
              <w:fldChar w:fldCharType="end"/>
            </w:r>
          </w:hyperlink>
        </w:p>
        <w:p w14:paraId="1B75B37C" w14:textId="0891DF6E" w:rsidR="00414BC0" w:rsidRDefault="00414BC0">
          <w:pPr>
            <w:pStyle w:val="TOC3"/>
            <w:tabs>
              <w:tab w:val="right" w:leader="dot" w:pos="8573"/>
            </w:tabs>
            <w:rPr>
              <w:rFonts w:eastAsiaTheme="minorEastAsia"/>
              <w:i w:val="0"/>
              <w:iCs w:val="0"/>
              <w:noProof/>
              <w:color w:val="auto"/>
              <w:sz w:val="24"/>
              <w:szCs w:val="24"/>
            </w:rPr>
          </w:pPr>
          <w:hyperlink w:anchor="_Toc4391306" w:history="1">
            <w:r w:rsidRPr="00E541DA">
              <w:rPr>
                <w:rStyle w:val="Hyperlink"/>
                <w:noProof/>
              </w:rPr>
              <w:t>Small Correction:</w:t>
            </w:r>
            <w:r>
              <w:rPr>
                <w:noProof/>
                <w:webHidden/>
              </w:rPr>
              <w:tab/>
            </w:r>
            <w:r>
              <w:rPr>
                <w:noProof/>
                <w:webHidden/>
              </w:rPr>
              <w:fldChar w:fldCharType="begin"/>
            </w:r>
            <w:r>
              <w:rPr>
                <w:noProof/>
                <w:webHidden/>
              </w:rPr>
              <w:instrText xml:space="preserve"> PAGEREF _Toc4391306 \h </w:instrText>
            </w:r>
            <w:r>
              <w:rPr>
                <w:noProof/>
                <w:webHidden/>
              </w:rPr>
            </w:r>
            <w:r>
              <w:rPr>
                <w:noProof/>
                <w:webHidden/>
              </w:rPr>
              <w:fldChar w:fldCharType="separate"/>
            </w:r>
            <w:r>
              <w:rPr>
                <w:noProof/>
                <w:webHidden/>
              </w:rPr>
              <w:t>8</w:t>
            </w:r>
            <w:r>
              <w:rPr>
                <w:noProof/>
                <w:webHidden/>
              </w:rPr>
              <w:fldChar w:fldCharType="end"/>
            </w:r>
          </w:hyperlink>
        </w:p>
        <w:p w14:paraId="0D7352AC" w14:textId="10A9F6D1" w:rsidR="00414BC0" w:rsidRDefault="00414BC0">
          <w:pPr>
            <w:pStyle w:val="TOC1"/>
            <w:tabs>
              <w:tab w:val="right" w:leader="dot" w:pos="8573"/>
            </w:tabs>
            <w:rPr>
              <w:rFonts w:eastAsiaTheme="minorEastAsia"/>
              <w:b w:val="0"/>
              <w:bCs w:val="0"/>
              <w:caps w:val="0"/>
              <w:noProof/>
              <w:color w:val="auto"/>
              <w:sz w:val="24"/>
              <w:szCs w:val="24"/>
            </w:rPr>
          </w:pPr>
          <w:hyperlink w:anchor="_Toc4391307" w:history="1">
            <w:r w:rsidRPr="00E541DA">
              <w:rPr>
                <w:rStyle w:val="Hyperlink"/>
                <w:noProof/>
              </w:rPr>
              <w:t>Results</w:t>
            </w:r>
            <w:r>
              <w:rPr>
                <w:noProof/>
                <w:webHidden/>
              </w:rPr>
              <w:tab/>
            </w:r>
            <w:r>
              <w:rPr>
                <w:noProof/>
                <w:webHidden/>
              </w:rPr>
              <w:fldChar w:fldCharType="begin"/>
            </w:r>
            <w:r>
              <w:rPr>
                <w:noProof/>
                <w:webHidden/>
              </w:rPr>
              <w:instrText xml:space="preserve"> PAGEREF _Toc4391307 \h </w:instrText>
            </w:r>
            <w:r>
              <w:rPr>
                <w:noProof/>
                <w:webHidden/>
              </w:rPr>
            </w:r>
            <w:r>
              <w:rPr>
                <w:noProof/>
                <w:webHidden/>
              </w:rPr>
              <w:fldChar w:fldCharType="separate"/>
            </w:r>
            <w:r>
              <w:rPr>
                <w:noProof/>
                <w:webHidden/>
              </w:rPr>
              <w:t>11</w:t>
            </w:r>
            <w:r>
              <w:rPr>
                <w:noProof/>
                <w:webHidden/>
              </w:rPr>
              <w:fldChar w:fldCharType="end"/>
            </w:r>
          </w:hyperlink>
        </w:p>
        <w:p w14:paraId="1C3753EC" w14:textId="696E9170" w:rsidR="00414BC0" w:rsidRDefault="00414BC0">
          <w:pPr>
            <w:pStyle w:val="TOC1"/>
            <w:tabs>
              <w:tab w:val="right" w:leader="dot" w:pos="8573"/>
            </w:tabs>
            <w:rPr>
              <w:rFonts w:eastAsiaTheme="minorEastAsia"/>
              <w:b w:val="0"/>
              <w:bCs w:val="0"/>
              <w:caps w:val="0"/>
              <w:noProof/>
              <w:color w:val="auto"/>
              <w:sz w:val="24"/>
              <w:szCs w:val="24"/>
            </w:rPr>
          </w:pPr>
          <w:hyperlink w:anchor="_Toc4391308" w:history="1">
            <w:r w:rsidRPr="00E541DA">
              <w:rPr>
                <w:rStyle w:val="Hyperlink"/>
                <w:noProof/>
              </w:rPr>
              <w:t>Discussion</w:t>
            </w:r>
            <w:r>
              <w:rPr>
                <w:noProof/>
                <w:webHidden/>
              </w:rPr>
              <w:tab/>
            </w:r>
            <w:r>
              <w:rPr>
                <w:noProof/>
                <w:webHidden/>
              </w:rPr>
              <w:fldChar w:fldCharType="begin"/>
            </w:r>
            <w:r>
              <w:rPr>
                <w:noProof/>
                <w:webHidden/>
              </w:rPr>
              <w:instrText xml:space="preserve"> PAGEREF _Toc4391308 \h </w:instrText>
            </w:r>
            <w:r>
              <w:rPr>
                <w:noProof/>
                <w:webHidden/>
              </w:rPr>
            </w:r>
            <w:r>
              <w:rPr>
                <w:noProof/>
                <w:webHidden/>
              </w:rPr>
              <w:fldChar w:fldCharType="separate"/>
            </w:r>
            <w:r>
              <w:rPr>
                <w:noProof/>
                <w:webHidden/>
              </w:rPr>
              <w:t>12</w:t>
            </w:r>
            <w:r>
              <w:rPr>
                <w:noProof/>
                <w:webHidden/>
              </w:rPr>
              <w:fldChar w:fldCharType="end"/>
            </w:r>
          </w:hyperlink>
        </w:p>
        <w:p w14:paraId="119B4A7F" w14:textId="3673FFE4" w:rsidR="00414BC0" w:rsidRDefault="00414BC0">
          <w:pPr>
            <w:pStyle w:val="TOC1"/>
            <w:tabs>
              <w:tab w:val="right" w:leader="dot" w:pos="8573"/>
            </w:tabs>
            <w:rPr>
              <w:rFonts w:eastAsiaTheme="minorEastAsia"/>
              <w:b w:val="0"/>
              <w:bCs w:val="0"/>
              <w:caps w:val="0"/>
              <w:noProof/>
              <w:color w:val="auto"/>
              <w:sz w:val="24"/>
              <w:szCs w:val="24"/>
            </w:rPr>
          </w:pPr>
          <w:hyperlink w:anchor="_Toc4391309" w:history="1">
            <w:r w:rsidRPr="00E541DA">
              <w:rPr>
                <w:rStyle w:val="Hyperlink"/>
                <w:noProof/>
              </w:rPr>
              <w:t>Conclusion</w:t>
            </w:r>
            <w:r>
              <w:rPr>
                <w:noProof/>
                <w:webHidden/>
              </w:rPr>
              <w:tab/>
            </w:r>
            <w:r>
              <w:rPr>
                <w:noProof/>
                <w:webHidden/>
              </w:rPr>
              <w:fldChar w:fldCharType="begin"/>
            </w:r>
            <w:r>
              <w:rPr>
                <w:noProof/>
                <w:webHidden/>
              </w:rPr>
              <w:instrText xml:space="preserve"> PAGEREF _Toc4391309 \h </w:instrText>
            </w:r>
            <w:r>
              <w:rPr>
                <w:noProof/>
                <w:webHidden/>
              </w:rPr>
            </w:r>
            <w:r>
              <w:rPr>
                <w:noProof/>
                <w:webHidden/>
              </w:rPr>
              <w:fldChar w:fldCharType="separate"/>
            </w:r>
            <w:r>
              <w:rPr>
                <w:noProof/>
                <w:webHidden/>
              </w:rPr>
              <w:t>12</w:t>
            </w:r>
            <w:r>
              <w:rPr>
                <w:noProof/>
                <w:webHidden/>
              </w:rPr>
              <w:fldChar w:fldCharType="end"/>
            </w:r>
          </w:hyperlink>
        </w:p>
        <w:p w14:paraId="1318BADD" w14:textId="42395550" w:rsidR="00A55193" w:rsidRDefault="00A55193">
          <w:r>
            <w:rPr>
              <w:b/>
              <w:bCs/>
              <w:noProof/>
            </w:rPr>
            <w:fldChar w:fldCharType="end"/>
          </w:r>
        </w:p>
      </w:sdtContent>
    </w:sdt>
    <w:p w14:paraId="27AB01EC" w14:textId="4BBC4DAB" w:rsidR="00F34E5A" w:rsidRDefault="00F34E5A" w:rsidP="00F34E5A"/>
    <w:p w14:paraId="194352A7" w14:textId="77777777" w:rsidR="00414BC0" w:rsidRDefault="00414BC0">
      <w:pPr>
        <w:rPr>
          <w:rFonts w:asciiTheme="majorHAnsi" w:eastAsiaTheme="majorEastAsia" w:hAnsiTheme="majorHAnsi" w:cstheme="majorBidi"/>
          <w:b/>
          <w:caps/>
          <w:sz w:val="28"/>
          <w:szCs w:val="32"/>
        </w:rPr>
      </w:pPr>
      <w:bookmarkStart w:id="0" w:name="_Toc4391293"/>
      <w:r>
        <w:br w:type="page"/>
      </w:r>
    </w:p>
    <w:p w14:paraId="66757CF8" w14:textId="1B2C9B02" w:rsidR="00F34E5A" w:rsidRPr="00E31797" w:rsidRDefault="00F34E5A" w:rsidP="00E31797">
      <w:pPr>
        <w:pStyle w:val="Heading1"/>
      </w:pPr>
      <w:r w:rsidRPr="00E31797">
        <w:lastRenderedPageBreak/>
        <w:t>Introduction</w:t>
      </w:r>
      <w:bookmarkEnd w:id="0"/>
    </w:p>
    <w:p w14:paraId="444825D0" w14:textId="77777777" w:rsidR="00F34E5A" w:rsidRPr="00F34E5A" w:rsidRDefault="00F34E5A" w:rsidP="00F34E5A">
      <w:r w:rsidRPr="00F34E5A">
        <w:t>Every time I want to visit a new city, I want to make sure that I can visit the most representative places (POI - Point of Interests). Moreover, I want to find a strategic place for my hotel (starting point) and grouping the visits per each day in the most efficient manner. In my hypothetical trip to Toronto, I have 10 days of travel to schedule, to make the most out of it. Therefore, with this project I want to:</w:t>
      </w:r>
    </w:p>
    <w:p w14:paraId="1EDF6FBC" w14:textId="77777777" w:rsidR="00F34E5A" w:rsidRPr="00F34E5A" w:rsidRDefault="00F34E5A" w:rsidP="00F34E5A">
      <w:pPr>
        <w:pStyle w:val="ListParagraph"/>
        <w:numPr>
          <w:ilvl w:val="0"/>
          <w:numId w:val="13"/>
        </w:numPr>
      </w:pPr>
      <w:r w:rsidRPr="00F34E5A">
        <w:t xml:space="preserve">Find a method to cluster my POI, so that I can visit each day, places that are in the same area. </w:t>
      </w:r>
    </w:p>
    <w:p w14:paraId="7CCE4A99" w14:textId="77777777" w:rsidR="00F34E5A" w:rsidRPr="00F34E5A" w:rsidRDefault="00F34E5A" w:rsidP="00F34E5A">
      <w:pPr>
        <w:pStyle w:val="ListParagraph"/>
        <w:numPr>
          <w:ilvl w:val="0"/>
          <w:numId w:val="13"/>
        </w:numPr>
      </w:pPr>
      <w:r w:rsidRPr="00F34E5A">
        <w:t xml:space="preserve">Find a method to search for the best located hotel </w:t>
      </w:r>
    </w:p>
    <w:p w14:paraId="1110BE7B" w14:textId="77777777" w:rsidR="00F34E5A" w:rsidRDefault="00F34E5A" w:rsidP="00E31797">
      <w:pPr>
        <w:pStyle w:val="Heading1"/>
      </w:pPr>
    </w:p>
    <w:p w14:paraId="4A682191" w14:textId="77777777" w:rsidR="00F34E5A" w:rsidRDefault="00F34E5A" w:rsidP="00E31797">
      <w:pPr>
        <w:pStyle w:val="Heading1"/>
      </w:pPr>
      <w:bookmarkStart w:id="1" w:name="_Toc4391294"/>
      <w:r>
        <w:t>Data</w:t>
      </w:r>
      <w:bookmarkEnd w:id="1"/>
    </w:p>
    <w:p w14:paraId="17DC89F3" w14:textId="77777777" w:rsidR="00F34E5A" w:rsidRPr="00F34E5A" w:rsidRDefault="00F34E5A" w:rsidP="00F34E5A">
      <w:pPr>
        <w:pStyle w:val="ListParagraph"/>
        <w:numPr>
          <w:ilvl w:val="0"/>
          <w:numId w:val="12"/>
        </w:numPr>
      </w:pPr>
      <w:r w:rsidRPr="00F34E5A">
        <w:t xml:space="preserve">Collection of POI from the following website: </w:t>
      </w:r>
      <w:hyperlink r:id="rId9" w:history="1">
        <w:r w:rsidRPr="00F34E5A">
          <w:rPr>
            <w:color w:val="0000FF"/>
            <w:u w:val="single"/>
          </w:rPr>
          <w:t>https://theculturetrip.com</w:t>
        </w:r>
      </w:hyperlink>
      <w:r w:rsidRPr="00F34E5A">
        <w:t xml:space="preserve"> - </w:t>
      </w:r>
      <w:r w:rsidRPr="00F34E5A">
        <w:rPr>
          <w:b/>
          <w:bCs/>
        </w:rPr>
        <w:t xml:space="preserve">Web scraping using </w:t>
      </w:r>
      <w:proofErr w:type="spellStart"/>
      <w:r w:rsidRPr="00F34E5A">
        <w:rPr>
          <w:b/>
          <w:bCs/>
        </w:rPr>
        <w:t>BeautifulSoup</w:t>
      </w:r>
      <w:proofErr w:type="spellEnd"/>
      <w:r w:rsidRPr="00F34E5A">
        <w:t xml:space="preserve"> </w:t>
      </w:r>
    </w:p>
    <w:p w14:paraId="02A4F3B1" w14:textId="77777777" w:rsidR="00F34E5A" w:rsidRPr="00F34E5A" w:rsidRDefault="00F34E5A" w:rsidP="00F34E5A">
      <w:pPr>
        <w:pStyle w:val="ListParagraph"/>
        <w:numPr>
          <w:ilvl w:val="0"/>
          <w:numId w:val="12"/>
        </w:numPr>
      </w:pPr>
      <w:r w:rsidRPr="00F34E5A">
        <w:t xml:space="preserve">Finding latitude and longitude of the POI found above - </w:t>
      </w:r>
      <w:r w:rsidRPr="00F34E5A">
        <w:rPr>
          <w:b/>
          <w:bCs/>
        </w:rPr>
        <w:t>Foursquare API call (Regular calls)</w:t>
      </w:r>
      <w:r w:rsidRPr="00F34E5A">
        <w:t xml:space="preserve"> </w:t>
      </w:r>
    </w:p>
    <w:p w14:paraId="0D257A90" w14:textId="77777777" w:rsidR="00F34E5A" w:rsidRPr="00F34E5A" w:rsidRDefault="00F34E5A" w:rsidP="00F34E5A">
      <w:pPr>
        <w:pStyle w:val="ListParagraph"/>
        <w:numPr>
          <w:ilvl w:val="0"/>
          <w:numId w:val="12"/>
        </w:numPr>
      </w:pPr>
      <w:r w:rsidRPr="00F34E5A">
        <w:t xml:space="preserve">Clustering the POI - </w:t>
      </w:r>
      <w:r w:rsidRPr="00F34E5A">
        <w:rPr>
          <w:b/>
          <w:bCs/>
        </w:rPr>
        <w:t>K-means Clustering</w:t>
      </w:r>
      <w:r w:rsidRPr="00F34E5A">
        <w:t xml:space="preserve"> </w:t>
      </w:r>
    </w:p>
    <w:p w14:paraId="71DB8EB3" w14:textId="77777777" w:rsidR="00F34E5A" w:rsidRPr="00F34E5A" w:rsidRDefault="00F34E5A" w:rsidP="00F34E5A">
      <w:pPr>
        <w:pStyle w:val="ListParagraph"/>
        <w:numPr>
          <w:ilvl w:val="0"/>
          <w:numId w:val="12"/>
        </w:numPr>
      </w:pPr>
      <w:r w:rsidRPr="00F34E5A">
        <w:t xml:space="preserve">Clustering the city centre POI - </w:t>
      </w:r>
      <w:r w:rsidRPr="00F34E5A">
        <w:rPr>
          <w:b/>
          <w:bCs/>
        </w:rPr>
        <w:t>K-means Clustering</w:t>
      </w:r>
      <w:r w:rsidRPr="00F34E5A">
        <w:t xml:space="preserve"> </w:t>
      </w:r>
    </w:p>
    <w:p w14:paraId="0EFE5631" w14:textId="77777777" w:rsidR="00F34E5A" w:rsidRPr="00F34E5A" w:rsidRDefault="00F34E5A" w:rsidP="00F34E5A">
      <w:pPr>
        <w:pStyle w:val="ListParagraph"/>
        <w:numPr>
          <w:ilvl w:val="0"/>
          <w:numId w:val="12"/>
        </w:numPr>
      </w:pPr>
      <w:r w:rsidRPr="00F34E5A">
        <w:t xml:space="preserve">Find the hotels around city centre - </w:t>
      </w:r>
      <w:r w:rsidRPr="00F34E5A">
        <w:rPr>
          <w:b/>
          <w:bCs/>
        </w:rPr>
        <w:t>Foursquare API call (Regular calls)</w:t>
      </w:r>
      <w:r w:rsidRPr="00F34E5A">
        <w:t xml:space="preserve"> </w:t>
      </w:r>
    </w:p>
    <w:p w14:paraId="4E3D5304" w14:textId="1FBB48A6" w:rsidR="00F34E5A" w:rsidRPr="00E31797" w:rsidRDefault="00F34E5A" w:rsidP="00F34E5A">
      <w:pPr>
        <w:pStyle w:val="ListParagraph"/>
        <w:numPr>
          <w:ilvl w:val="0"/>
          <w:numId w:val="12"/>
        </w:numPr>
        <w:rPr>
          <w:b/>
        </w:rPr>
      </w:pPr>
      <w:r w:rsidRPr="00F34E5A">
        <w:t xml:space="preserve">Find Details </w:t>
      </w:r>
      <w:r w:rsidR="00E31797">
        <w:t>on</w:t>
      </w:r>
      <w:r w:rsidRPr="00F34E5A">
        <w:t xml:space="preserve"> the hotels - </w:t>
      </w:r>
      <w:r w:rsidRPr="00E31797">
        <w:rPr>
          <w:b/>
        </w:rPr>
        <w:t xml:space="preserve">Foursquare API call (Premium calls) </w:t>
      </w:r>
    </w:p>
    <w:p w14:paraId="21A6A9A8" w14:textId="77777777" w:rsidR="00F34E5A" w:rsidRPr="00F34E5A" w:rsidRDefault="00F34E5A" w:rsidP="00F34E5A">
      <w:pPr>
        <w:pStyle w:val="ListParagraph"/>
        <w:numPr>
          <w:ilvl w:val="0"/>
          <w:numId w:val="12"/>
        </w:numPr>
      </w:pPr>
      <w:r w:rsidRPr="00F34E5A">
        <w:t xml:space="preserve">Find the best located hotel - </w:t>
      </w:r>
      <w:r w:rsidRPr="00F34E5A">
        <w:rPr>
          <w:b/>
          <w:bCs/>
        </w:rPr>
        <w:t>Google Maps, Directions API</w:t>
      </w:r>
      <w:r w:rsidRPr="00F34E5A">
        <w:t xml:space="preserve"> </w:t>
      </w:r>
    </w:p>
    <w:p w14:paraId="11C74669" w14:textId="56A23162" w:rsidR="00F34E5A" w:rsidRPr="00F34E5A" w:rsidRDefault="00F34E5A" w:rsidP="00F34E5A">
      <w:pPr>
        <w:pStyle w:val="ListParagraph"/>
        <w:numPr>
          <w:ilvl w:val="0"/>
          <w:numId w:val="12"/>
        </w:numPr>
      </w:pPr>
      <w:r w:rsidRPr="00F34E5A">
        <w:t xml:space="preserve">Show photos of the top 5 hotels - using data collected in point </w:t>
      </w:r>
      <w:r w:rsidR="00E31797">
        <w:t>6</w:t>
      </w:r>
    </w:p>
    <w:p w14:paraId="24E4DC59" w14:textId="77777777" w:rsidR="00F34E5A" w:rsidRDefault="00F34E5A" w:rsidP="00F34E5A"/>
    <w:p w14:paraId="7AE610A1" w14:textId="77777777" w:rsidR="00F34E5A" w:rsidRDefault="00F34E5A" w:rsidP="00F34E5A"/>
    <w:p w14:paraId="6718E992" w14:textId="77777777" w:rsidR="00F34E5A" w:rsidRDefault="00F34E5A" w:rsidP="00F34E5A"/>
    <w:p w14:paraId="41C57442" w14:textId="77777777" w:rsidR="00F34E5A" w:rsidRDefault="00F34E5A" w:rsidP="00F34E5A"/>
    <w:p w14:paraId="4F09E93C" w14:textId="77777777" w:rsidR="00F34E5A" w:rsidRDefault="00F34E5A" w:rsidP="00F34E5A"/>
    <w:p w14:paraId="4A4573CB" w14:textId="77777777" w:rsidR="00F34E5A" w:rsidRDefault="00F34E5A" w:rsidP="00F34E5A"/>
    <w:p w14:paraId="65781A25" w14:textId="77777777" w:rsidR="00F34E5A" w:rsidRDefault="00F34E5A" w:rsidP="00F34E5A"/>
    <w:p w14:paraId="4B8FF0C1" w14:textId="77777777" w:rsidR="00F34E5A" w:rsidRDefault="00F34E5A" w:rsidP="00F34E5A"/>
    <w:p w14:paraId="6C140ADB" w14:textId="77777777" w:rsidR="00F34E5A" w:rsidRDefault="00F34E5A" w:rsidP="00F34E5A"/>
    <w:p w14:paraId="499A27AC" w14:textId="77777777" w:rsidR="00414BC0" w:rsidRDefault="00414BC0">
      <w:pPr>
        <w:rPr>
          <w:rFonts w:asciiTheme="majorHAnsi" w:eastAsiaTheme="majorEastAsia" w:hAnsiTheme="majorHAnsi" w:cstheme="majorBidi"/>
          <w:b/>
          <w:caps/>
          <w:sz w:val="28"/>
          <w:szCs w:val="32"/>
        </w:rPr>
      </w:pPr>
      <w:bookmarkStart w:id="2" w:name="_Toc4391295"/>
      <w:r>
        <w:br w:type="page"/>
      </w:r>
    </w:p>
    <w:p w14:paraId="57F15F3B" w14:textId="46C6899D" w:rsidR="00F34E5A" w:rsidRDefault="00F34E5A" w:rsidP="00E31797">
      <w:pPr>
        <w:pStyle w:val="Heading1"/>
      </w:pPr>
      <w:r>
        <w:lastRenderedPageBreak/>
        <w:t>Methodology</w:t>
      </w:r>
      <w:bookmarkEnd w:id="2"/>
      <w:r>
        <w:t xml:space="preserve"> </w:t>
      </w:r>
    </w:p>
    <w:p w14:paraId="61DF3505" w14:textId="77777777" w:rsidR="00F34E5A" w:rsidRPr="00F34E5A" w:rsidRDefault="00F34E5A" w:rsidP="00F34E5A"/>
    <w:p w14:paraId="4B01F1CF" w14:textId="77777777" w:rsidR="00F34E5A" w:rsidRPr="00F34E5A" w:rsidRDefault="00F34E5A" w:rsidP="00F34E5A">
      <w:pPr>
        <w:pStyle w:val="Heading2"/>
        <w:numPr>
          <w:ilvl w:val="0"/>
          <w:numId w:val="15"/>
        </w:numPr>
      </w:pPr>
      <w:bookmarkStart w:id="3" w:name="_Toc4391296"/>
      <w:r w:rsidRPr="00F34E5A">
        <w:t>Collection of POI</w:t>
      </w:r>
      <w:bookmarkEnd w:id="3"/>
    </w:p>
    <w:p w14:paraId="24A668BE" w14:textId="77777777" w:rsidR="00F34E5A" w:rsidRDefault="00F34E5A" w:rsidP="00F34E5A"/>
    <w:p w14:paraId="3F5CF707" w14:textId="77777777" w:rsidR="00E31797" w:rsidRDefault="00E31797" w:rsidP="00F34E5A">
      <w:r>
        <w:t xml:space="preserve">What are the best places to visit in Toronto? </w:t>
      </w:r>
    </w:p>
    <w:p w14:paraId="1F0D12FF" w14:textId="4BE8C56F" w:rsidR="00F34E5A" w:rsidRPr="00F34E5A" w:rsidRDefault="00E31797" w:rsidP="00F34E5A">
      <w:r>
        <w:t>Since I am not familiar with this city, the first step is to start a research on Internet. Usually after reading 4 or 5 websites, you start to have a good idea of what are the “must-see” attractions that also fits your interest. For this project, I</w:t>
      </w:r>
      <w:r w:rsidR="00F34E5A" w:rsidRPr="00F34E5A">
        <w:t xml:space="preserve"> </w:t>
      </w:r>
      <w:r>
        <w:t>am</w:t>
      </w:r>
      <w:r w:rsidR="00F34E5A" w:rsidRPr="00F34E5A">
        <w:t xml:space="preserve"> going to pick a website that collects the most iconic place</w:t>
      </w:r>
      <w:r>
        <w:t>s</w:t>
      </w:r>
      <w:r w:rsidR="00F34E5A" w:rsidRPr="00F34E5A">
        <w:t xml:space="preserve"> </w:t>
      </w:r>
      <w:r>
        <w:t>in</w:t>
      </w:r>
      <w:r w:rsidR="00F34E5A" w:rsidRPr="00F34E5A">
        <w:t xml:space="preserve"> Toronto </w:t>
      </w:r>
      <w:r>
        <w:t>which</w:t>
      </w:r>
      <w:r w:rsidR="00F34E5A" w:rsidRPr="00F34E5A">
        <w:t xml:space="preserve"> they recommend </w:t>
      </w:r>
      <w:proofErr w:type="gramStart"/>
      <w:r w:rsidR="00F34E5A" w:rsidRPr="00F34E5A">
        <w:t>to visit</w:t>
      </w:r>
      <w:proofErr w:type="gramEnd"/>
      <w:r w:rsidR="00F34E5A" w:rsidRPr="00F34E5A">
        <w:t xml:space="preserve">. Let's use </w:t>
      </w:r>
      <w:proofErr w:type="spellStart"/>
      <w:r w:rsidR="00F34E5A" w:rsidRPr="00F34E5A">
        <w:t>BeautifulSoup</w:t>
      </w:r>
      <w:proofErr w:type="spellEnd"/>
      <w:r w:rsidR="00F34E5A" w:rsidRPr="00F34E5A">
        <w:t xml:space="preserve"> for </w:t>
      </w:r>
      <w:r>
        <w:t xml:space="preserve">scraping the website and retrieve the titles of each article to create a collection (array) of places to visit. </w:t>
      </w:r>
      <w:r w:rsidR="00F34E5A" w:rsidRPr="00F34E5A">
        <w:t xml:space="preserve">I will analyse the </w:t>
      </w:r>
      <w:r w:rsidR="00F34E5A" w:rsidRPr="00F34E5A">
        <w:rPr>
          <w:rFonts w:ascii="Courier New" w:hAnsi="Courier New" w:cs="Courier New"/>
          <w:sz w:val="20"/>
          <w:szCs w:val="20"/>
        </w:rPr>
        <w:t>html</w:t>
      </w:r>
      <w:r w:rsidR="00F34E5A" w:rsidRPr="00F34E5A">
        <w:t xml:space="preserve"> of the website using the "inspect element" tools and localise the titles of the places.</w:t>
      </w:r>
      <w:r>
        <w:t xml:space="preserve"> (fig.1)</w:t>
      </w:r>
      <w:r w:rsidR="00F34E5A" w:rsidRPr="00F34E5A">
        <w:t xml:space="preserve"> Website scraped: </w:t>
      </w:r>
      <w:hyperlink r:id="rId10" w:history="1">
        <w:r w:rsidR="00F34E5A" w:rsidRPr="00F34E5A">
          <w:rPr>
            <w:color w:val="0000FF"/>
            <w:u w:val="single"/>
          </w:rPr>
          <w:t>https://theculturetrip.com/north-america/canada/articles/20-must-visit-attractions-in-toronto/</w:t>
        </w:r>
      </w:hyperlink>
    </w:p>
    <w:p w14:paraId="539E8F89" w14:textId="77777777" w:rsidR="00F34E5A" w:rsidRDefault="00F34E5A" w:rsidP="00F34E5A"/>
    <w:p w14:paraId="19DA93E3" w14:textId="77777777" w:rsidR="00E31797" w:rsidRDefault="00F34E5A" w:rsidP="00E31797">
      <w:pPr>
        <w:keepNext/>
        <w:jc w:val="center"/>
      </w:pPr>
      <w:r>
        <w:rPr>
          <w:noProof/>
        </w:rPr>
        <w:drawing>
          <wp:inline distT="0" distB="0" distL="0" distR="0" wp14:anchorId="3AA9B099" wp14:editId="1AE8C25D">
            <wp:extent cx="3800723" cy="201837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18 at 23.4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5364" cy="2020837"/>
                    </a:xfrm>
                    <a:prstGeom prst="rect">
                      <a:avLst/>
                    </a:prstGeom>
                  </pic:spPr>
                </pic:pic>
              </a:graphicData>
            </a:graphic>
          </wp:inline>
        </w:drawing>
      </w:r>
    </w:p>
    <w:p w14:paraId="04F55EE1" w14:textId="1999AF23" w:rsidR="00F34E5A" w:rsidRDefault="00E31797" w:rsidP="00E31797">
      <w:pPr>
        <w:pStyle w:val="Caption"/>
        <w:jc w:val="center"/>
      </w:pPr>
      <w:r>
        <w:t xml:space="preserve">Figure </w:t>
      </w:r>
      <w:r>
        <w:fldChar w:fldCharType="begin"/>
      </w:r>
      <w:r>
        <w:instrText xml:space="preserve"> SEQ Figure \* ARABIC </w:instrText>
      </w:r>
      <w:r>
        <w:fldChar w:fldCharType="separate"/>
      </w:r>
      <w:r w:rsidR="006163BD">
        <w:rPr>
          <w:noProof/>
        </w:rPr>
        <w:t>1</w:t>
      </w:r>
      <w:r>
        <w:fldChar w:fldCharType="end"/>
      </w:r>
      <w:r>
        <w:t xml:space="preserve"> - Page that was scraped for this project. The title of each article represents the name of the places that we want to visit.</w:t>
      </w:r>
    </w:p>
    <w:p w14:paraId="544584A0" w14:textId="77777777" w:rsidR="00F34E5A" w:rsidRDefault="00F34E5A" w:rsidP="00F34E5A"/>
    <w:p w14:paraId="697CAE6C" w14:textId="49A7AF16" w:rsidR="00F34E5A" w:rsidRDefault="00F34E5A" w:rsidP="00F34E5A">
      <w:pPr>
        <w:pStyle w:val="Heading2"/>
        <w:numPr>
          <w:ilvl w:val="0"/>
          <w:numId w:val="15"/>
        </w:numPr>
      </w:pPr>
      <w:bookmarkStart w:id="4" w:name="_Toc4391297"/>
      <w:r w:rsidRPr="00F34E5A">
        <w:t>Finding latitude and longitude of the POI</w:t>
      </w:r>
      <w:bookmarkEnd w:id="4"/>
    </w:p>
    <w:p w14:paraId="40F4AB0B" w14:textId="77777777" w:rsidR="009E5036" w:rsidRPr="009E5036" w:rsidRDefault="009E5036" w:rsidP="009E5036"/>
    <w:p w14:paraId="6F3C679B" w14:textId="71DC5496" w:rsidR="00F34E5A" w:rsidRDefault="00E31797" w:rsidP="00F34E5A">
      <w:pP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Once we have created the array of the locations on the previous point, w</w:t>
      </w:r>
      <w:r w:rsidR="00F34E5A" w:rsidRPr="00F34E5A">
        <w:rPr>
          <w:rFonts w:ascii="Times New Roman" w:eastAsia="Times New Roman" w:hAnsi="Times New Roman" w:cs="Times New Roman"/>
          <w:color w:val="auto"/>
          <w:sz w:val="24"/>
          <w:szCs w:val="24"/>
        </w:rPr>
        <w:t xml:space="preserve">e need to find the </w:t>
      </w:r>
      <w:r>
        <w:rPr>
          <w:rFonts w:ascii="Times New Roman" w:eastAsia="Times New Roman" w:hAnsi="Times New Roman" w:cs="Times New Roman"/>
          <w:color w:val="auto"/>
          <w:sz w:val="24"/>
          <w:szCs w:val="24"/>
        </w:rPr>
        <w:t>latitude and longitude of each places.</w:t>
      </w:r>
      <w:r w:rsidR="00F34E5A" w:rsidRPr="00F34E5A">
        <w:rPr>
          <w:rFonts w:ascii="Times New Roman" w:eastAsia="Times New Roman" w:hAnsi="Times New Roman" w:cs="Times New Roman"/>
          <w:color w:val="auto"/>
          <w:sz w:val="24"/>
          <w:szCs w:val="24"/>
        </w:rPr>
        <w:t xml:space="preserve"> These</w:t>
      </w:r>
      <w:r>
        <w:rPr>
          <w:rFonts w:ascii="Times New Roman" w:eastAsia="Times New Roman" w:hAnsi="Times New Roman" w:cs="Times New Roman"/>
          <w:color w:val="auto"/>
          <w:sz w:val="24"/>
          <w:szCs w:val="24"/>
        </w:rPr>
        <w:t xml:space="preserve"> coordinates</w:t>
      </w:r>
      <w:r w:rsidR="00F34E5A" w:rsidRPr="00F34E5A">
        <w:rPr>
          <w:rFonts w:ascii="Times New Roman" w:eastAsia="Times New Roman" w:hAnsi="Times New Roman" w:cs="Times New Roman"/>
          <w:color w:val="auto"/>
          <w:sz w:val="24"/>
          <w:szCs w:val="24"/>
        </w:rPr>
        <w:t xml:space="preserve"> will help us cluster </w:t>
      </w:r>
      <w:r>
        <w:rPr>
          <w:rFonts w:ascii="Times New Roman" w:eastAsia="Times New Roman" w:hAnsi="Times New Roman" w:cs="Times New Roman"/>
          <w:color w:val="auto"/>
          <w:sz w:val="24"/>
          <w:szCs w:val="24"/>
        </w:rPr>
        <w:t>the locations</w:t>
      </w:r>
      <w:r w:rsidR="00F34E5A" w:rsidRPr="00F34E5A">
        <w:rPr>
          <w:rFonts w:ascii="Times New Roman" w:eastAsia="Times New Roman" w:hAnsi="Times New Roman" w:cs="Times New Roman"/>
          <w:color w:val="auto"/>
          <w:sz w:val="24"/>
          <w:szCs w:val="24"/>
        </w:rPr>
        <w:t xml:space="preserve"> into groups in the following step (#3). </w:t>
      </w:r>
      <w:r>
        <w:rPr>
          <w:rFonts w:ascii="Times New Roman" w:eastAsia="Times New Roman" w:hAnsi="Times New Roman" w:cs="Times New Roman"/>
          <w:color w:val="auto"/>
          <w:sz w:val="24"/>
          <w:szCs w:val="24"/>
        </w:rPr>
        <w:t>Let’s u</w:t>
      </w:r>
      <w:r w:rsidR="00F34E5A" w:rsidRPr="00F34E5A">
        <w:rPr>
          <w:rFonts w:ascii="Times New Roman" w:eastAsia="Times New Roman" w:hAnsi="Times New Roman" w:cs="Times New Roman"/>
          <w:color w:val="auto"/>
          <w:sz w:val="24"/>
          <w:szCs w:val="24"/>
        </w:rPr>
        <w:t xml:space="preserve">se the </w:t>
      </w:r>
      <w:r w:rsidR="00F34E5A" w:rsidRPr="00F34E5A">
        <w:rPr>
          <w:rFonts w:ascii="Times New Roman" w:eastAsia="Times New Roman" w:hAnsi="Times New Roman" w:cs="Times New Roman"/>
          <w:b/>
          <w:bCs/>
          <w:color w:val="auto"/>
          <w:sz w:val="24"/>
          <w:szCs w:val="24"/>
        </w:rPr>
        <w:t>Foursquare API (Regular calls)</w:t>
      </w:r>
      <w:r w:rsidR="009E5036">
        <w:rPr>
          <w:rStyle w:val="FootnoteReference"/>
          <w:rFonts w:ascii="Times New Roman" w:eastAsia="Times New Roman" w:hAnsi="Times New Roman" w:cs="Times New Roman"/>
          <w:b/>
          <w:bCs/>
          <w:color w:val="auto"/>
          <w:sz w:val="24"/>
          <w:szCs w:val="24"/>
        </w:rPr>
        <w:footnoteReference w:id="1"/>
      </w:r>
      <w:r w:rsidR="00F34E5A" w:rsidRPr="00F34E5A">
        <w:rPr>
          <w:rFonts w:ascii="Times New Roman" w:eastAsia="Times New Roman" w:hAnsi="Times New Roman" w:cs="Times New Roman"/>
          <w:color w:val="auto"/>
          <w:sz w:val="24"/>
          <w:szCs w:val="24"/>
        </w:rPr>
        <w:t xml:space="preserve"> in order to get this information.</w:t>
      </w:r>
    </w:p>
    <w:p w14:paraId="51F4DE99" w14:textId="18455D44" w:rsidR="00F34E5A" w:rsidRPr="00414BC0" w:rsidRDefault="00F34E5A" w:rsidP="00414BC0">
      <w:pPr>
        <w:pStyle w:val="Heading2"/>
        <w:numPr>
          <w:ilvl w:val="0"/>
          <w:numId w:val="15"/>
        </w:numPr>
        <w:rPr>
          <w:szCs w:val="21"/>
        </w:rPr>
      </w:pPr>
      <w:bookmarkStart w:id="5" w:name="_Toc4391298"/>
      <w:r w:rsidRPr="00414BC0">
        <w:rPr>
          <w:szCs w:val="21"/>
        </w:rPr>
        <w:lastRenderedPageBreak/>
        <w:t>Clustering the POI</w:t>
      </w:r>
      <w:bookmarkEnd w:id="5"/>
    </w:p>
    <w:p w14:paraId="3A0C6C39" w14:textId="77777777" w:rsidR="00F34E5A" w:rsidRDefault="00F34E5A" w:rsidP="00F34E5A">
      <w:pPr>
        <w:spacing w:after="0" w:line="240" w:lineRule="auto"/>
        <w:rPr>
          <w:rFonts w:ascii="Times New Roman" w:eastAsia="Times New Roman" w:hAnsi="Times New Roman" w:cs="Times New Roman"/>
          <w:color w:val="auto"/>
          <w:sz w:val="24"/>
          <w:szCs w:val="24"/>
        </w:rPr>
      </w:pPr>
    </w:p>
    <w:p w14:paraId="2451AF72" w14:textId="77777777" w:rsidR="00847D1A" w:rsidRDefault="00F34E5A" w:rsidP="00414BC0">
      <w:r w:rsidRPr="00F34E5A">
        <w:t>We have 17 locations that we want to visit</w:t>
      </w:r>
      <w:r w:rsidR="00847D1A">
        <w:t xml:space="preserve">. </w:t>
      </w:r>
    </w:p>
    <w:p w14:paraId="3926BB77" w14:textId="755AB66B" w:rsidR="00F34E5A" w:rsidRDefault="00847D1A" w:rsidP="00414BC0">
      <w:r>
        <w:t>H</w:t>
      </w:r>
      <w:r w:rsidR="00F34E5A" w:rsidRPr="00F34E5A">
        <w:t xml:space="preserve">ow </w:t>
      </w:r>
      <w:r>
        <w:t xml:space="preserve">do we </w:t>
      </w:r>
      <w:r w:rsidR="00F34E5A" w:rsidRPr="00F34E5A">
        <w:t xml:space="preserve">cluster them? I decided to use their coordinates so that closer locations </w:t>
      </w:r>
      <w:r>
        <w:t>can be visited in the same day (cluster)</w:t>
      </w:r>
      <w:r w:rsidR="00F34E5A" w:rsidRPr="00F34E5A">
        <w:t xml:space="preserve"> - Technique used: Partitional Clustering - </w:t>
      </w:r>
      <w:r w:rsidR="00F34E5A" w:rsidRPr="00F34E5A">
        <w:rPr>
          <w:b/>
          <w:bCs/>
        </w:rPr>
        <w:t>K-means Clustering</w:t>
      </w:r>
      <w:r w:rsidR="00F34E5A" w:rsidRPr="00F34E5A">
        <w:t>.</w:t>
      </w:r>
      <w:r w:rsidR="009E5036">
        <w:rPr>
          <w:rStyle w:val="FootnoteReference"/>
          <w:rFonts w:ascii="Times New Roman" w:eastAsia="Times New Roman" w:hAnsi="Times New Roman" w:cs="Times New Roman"/>
          <w:color w:val="auto"/>
          <w:sz w:val="24"/>
          <w:szCs w:val="24"/>
        </w:rPr>
        <w:footnoteReference w:id="2"/>
      </w:r>
      <w:r w:rsidR="00F34E5A" w:rsidRPr="00F34E5A">
        <w:t xml:space="preserve"> </w:t>
      </w:r>
      <w:r w:rsidR="00F34E5A" w:rsidRPr="00F34E5A">
        <w:br/>
      </w:r>
      <w:r w:rsidR="00F34E5A" w:rsidRPr="00F34E5A">
        <w:br/>
        <w:t>The initial number for cluster</w:t>
      </w:r>
      <w:r>
        <w:t>ing</w:t>
      </w:r>
      <w:r w:rsidR="00F34E5A" w:rsidRPr="00F34E5A">
        <w:t xml:space="preserve"> is </w:t>
      </w:r>
      <w:r>
        <w:t xml:space="preserve">k = </w:t>
      </w:r>
      <w:r w:rsidR="00F34E5A" w:rsidRPr="00F34E5A">
        <w:t xml:space="preserve">7 because I am expecting that most of the attractions are going to be in one </w:t>
      </w:r>
      <w:r>
        <w:t xml:space="preserve">big </w:t>
      </w:r>
      <w:r w:rsidR="00F34E5A" w:rsidRPr="00F34E5A">
        <w:t xml:space="preserve">group </w:t>
      </w:r>
      <w:r>
        <w:t>(</w:t>
      </w:r>
      <w:r w:rsidR="00F34E5A" w:rsidRPr="00F34E5A">
        <w:t>in the city centre</w:t>
      </w:r>
      <w:r>
        <w:t>)</w:t>
      </w:r>
      <w:r w:rsidR="00F34E5A" w:rsidRPr="00F34E5A">
        <w:t xml:space="preserve"> and consequently, I will need to divide them furthermore, afterwards.</w:t>
      </w:r>
      <w:r>
        <w:t xml:space="preserve"> </w:t>
      </w:r>
    </w:p>
    <w:p w14:paraId="34150C7A" w14:textId="77777777" w:rsidR="00B26BA6" w:rsidRPr="00B26BA6" w:rsidRDefault="00B26BA6" w:rsidP="00B26BA6">
      <w:pPr>
        <w:spacing w:after="0" w:line="240" w:lineRule="auto"/>
        <w:rPr>
          <w:rFonts w:ascii="Times New Roman" w:eastAsia="Times New Roman" w:hAnsi="Times New Roman" w:cs="Times New Roman"/>
          <w:color w:val="auto"/>
          <w:sz w:val="24"/>
          <w:szCs w:val="24"/>
        </w:rPr>
      </w:pPr>
    </w:p>
    <w:p w14:paraId="1A5F0244" w14:textId="77777777" w:rsidR="00B26BA6" w:rsidRDefault="00847D1A" w:rsidP="00B26BA6">
      <w:pPr>
        <w:keepNext/>
      </w:pPr>
      <w:r>
        <w:rPr>
          <w:noProof/>
        </w:rPr>
        <mc:AlternateContent>
          <mc:Choice Requires="wps">
            <w:drawing>
              <wp:anchor distT="0" distB="0" distL="114300" distR="114300" simplePos="0" relativeHeight="251669504" behindDoc="0" locked="0" layoutInCell="1" allowOverlap="1" wp14:anchorId="4D1A6937" wp14:editId="2C5715EC">
                <wp:simplePos x="0" y="0"/>
                <wp:positionH relativeFrom="column">
                  <wp:posOffset>3961765</wp:posOffset>
                </wp:positionH>
                <wp:positionV relativeFrom="paragraph">
                  <wp:posOffset>417195</wp:posOffset>
                </wp:positionV>
                <wp:extent cx="198782" cy="182880"/>
                <wp:effectExtent l="12700" t="12700" r="42545" b="33020"/>
                <wp:wrapNone/>
                <wp:docPr id="13" name="Straight Arrow Connector 13"/>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DFB802" id="_x0000_t32" coordsize="21600,21600" o:spt="32" o:oned="t" path="m,l21600,21600e" filled="f">
                <v:path arrowok="t" fillok="f" o:connecttype="none"/>
                <o:lock v:ext="edit" shapetype="t"/>
              </v:shapetype>
              <v:shape id="Straight Arrow Connector 13" o:spid="_x0000_s1026" type="#_x0000_t32" style="position:absolute;margin-left:311.95pt;margin-top:32.85pt;width:15.65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" strokecolor="red" strokeweight="2.2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09B3C384" wp14:editId="56E18170">
                <wp:simplePos x="0" y="0"/>
                <wp:positionH relativeFrom="column">
                  <wp:posOffset>3508899</wp:posOffset>
                </wp:positionH>
                <wp:positionV relativeFrom="paragraph">
                  <wp:posOffset>1689955</wp:posOffset>
                </wp:positionV>
                <wp:extent cx="198782" cy="182880"/>
                <wp:effectExtent l="12700" t="12700" r="42545" b="33020"/>
                <wp:wrapNone/>
                <wp:docPr id="12" name="Straight Arrow Connector 12"/>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623E9" id="Straight Arrow Connector 12" o:spid="_x0000_s1026" type="#_x0000_t32" style="position:absolute;margin-left:276.3pt;margin-top:133.05pt;width:15.65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" strokecolor="red" strokeweight="2.2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3A58915" wp14:editId="6441EEF3">
                <wp:simplePos x="0" y="0"/>
                <wp:positionH relativeFrom="column">
                  <wp:posOffset>2690054</wp:posOffset>
                </wp:positionH>
                <wp:positionV relativeFrom="paragraph">
                  <wp:posOffset>1594458</wp:posOffset>
                </wp:positionV>
                <wp:extent cx="198782" cy="182880"/>
                <wp:effectExtent l="12700" t="12700" r="42545" b="33020"/>
                <wp:wrapNone/>
                <wp:docPr id="11" name="Straight Arrow Connector 11"/>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76DBF" id="Straight Arrow Connector 11" o:spid="_x0000_s1026" type="#_x0000_t32" style="position:absolute;margin-left:211.8pt;margin-top:125.55pt;width:15.6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" strokecolor="red" strokeweight="2.2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AFFEB3D" wp14:editId="4D7D29D5">
                <wp:simplePos x="0" y="0"/>
                <wp:positionH relativeFrom="column">
                  <wp:posOffset>1693876</wp:posOffset>
                </wp:positionH>
                <wp:positionV relativeFrom="paragraph">
                  <wp:posOffset>2371090</wp:posOffset>
                </wp:positionV>
                <wp:extent cx="198782" cy="182880"/>
                <wp:effectExtent l="12700" t="12700" r="42545" b="33020"/>
                <wp:wrapNone/>
                <wp:docPr id="10" name="Straight Arrow Connector 10"/>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183C3" id="Straight Arrow Connector 10" o:spid="_x0000_s1026" type="#_x0000_t32" style="position:absolute;margin-left:133.4pt;margin-top:186.7pt;width:15.65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" strokecolor="red" strokeweight="2.2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FDBA6DB" wp14:editId="2AA15375">
                <wp:simplePos x="0" y="0"/>
                <wp:positionH relativeFrom="column">
                  <wp:posOffset>1234440</wp:posOffset>
                </wp:positionH>
                <wp:positionV relativeFrom="paragraph">
                  <wp:posOffset>926465</wp:posOffset>
                </wp:positionV>
                <wp:extent cx="198782" cy="182880"/>
                <wp:effectExtent l="12700" t="12700" r="42545" b="33020"/>
                <wp:wrapNone/>
                <wp:docPr id="9" name="Straight Arrow Connector 9"/>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2B7C8" id="Straight Arrow Connector 9" o:spid="_x0000_s1026" type="#_x0000_t32" style="position:absolute;margin-left:97.2pt;margin-top:72.95pt;width:15.65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" strokecolor="red" strokeweight="2.2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663D6C0" wp14:editId="0C0D9F1C">
                <wp:simplePos x="0" y="0"/>
                <wp:positionH relativeFrom="column">
                  <wp:posOffset>1038170</wp:posOffset>
                </wp:positionH>
                <wp:positionV relativeFrom="paragraph">
                  <wp:posOffset>197071</wp:posOffset>
                </wp:positionV>
                <wp:extent cx="198782" cy="182880"/>
                <wp:effectExtent l="12700" t="12700" r="42545" b="33020"/>
                <wp:wrapNone/>
                <wp:docPr id="8" name="Straight Arrow Connector 8"/>
                <wp:cNvGraphicFramePr/>
                <a:graphic xmlns:a="http://schemas.openxmlformats.org/drawingml/2006/main">
                  <a:graphicData uri="http://schemas.microsoft.com/office/word/2010/wordprocessingShape">
                    <wps:wsp>
                      <wps:cNvCnPr/>
                      <wps:spPr>
                        <a:xfrm>
                          <a:off x="0" y="0"/>
                          <a:ext cx="198782" cy="18288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AA1464F" id="Straight Arrow Connector 8" o:spid="_x0000_s1026" type="#_x0000_t32" style="position:absolute;margin-left:81.75pt;margin-top:15.5pt;width:15.65pt;height:14.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" strokecolor="red" strokeweight="2.25pt">
                <v:stroke endarrow="block" joinstyle="miter"/>
              </v:shape>
            </w:pict>
          </mc:Fallback>
        </mc:AlternateContent>
      </w:r>
      <w:r w:rsidR="00472189">
        <w:rPr>
          <w:noProof/>
        </w:rPr>
        <w:drawing>
          <wp:inline distT="0" distB="0" distL="0" distR="0" wp14:anchorId="6E752906" wp14:editId="1FB3B0B6">
            <wp:extent cx="5450205" cy="327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lustering.png"/>
                    <pic:cNvPicPr/>
                  </pic:nvPicPr>
                  <pic:blipFill>
                    <a:blip r:embed="rId12">
                      <a:extLst>
                        <a:ext uri="{28A0092B-C50C-407E-A947-70E740481C1C}">
                          <a14:useLocalDpi xmlns:a14="http://schemas.microsoft.com/office/drawing/2010/main" val="0"/>
                        </a:ext>
                      </a:extLst>
                    </a:blip>
                    <a:stretch>
                      <a:fillRect/>
                    </a:stretch>
                  </pic:blipFill>
                  <pic:spPr>
                    <a:xfrm>
                      <a:off x="0" y="0"/>
                      <a:ext cx="5450205" cy="3277870"/>
                    </a:xfrm>
                    <a:prstGeom prst="rect">
                      <a:avLst/>
                    </a:prstGeom>
                  </pic:spPr>
                </pic:pic>
              </a:graphicData>
            </a:graphic>
          </wp:inline>
        </w:drawing>
      </w:r>
    </w:p>
    <w:p w14:paraId="003C637D" w14:textId="51BFB379" w:rsidR="00472189" w:rsidRDefault="00B26BA6" w:rsidP="00B26BA6">
      <w:pPr>
        <w:pStyle w:val="Caption"/>
        <w:jc w:val="center"/>
      </w:pPr>
      <w:r>
        <w:t xml:space="preserve">Figure </w:t>
      </w:r>
      <w:r>
        <w:fldChar w:fldCharType="begin"/>
      </w:r>
      <w:r>
        <w:instrText xml:space="preserve"> SEQ Figure \* ARABIC </w:instrText>
      </w:r>
      <w:r>
        <w:fldChar w:fldCharType="separate"/>
      </w:r>
      <w:r w:rsidR="006163BD">
        <w:rPr>
          <w:noProof/>
        </w:rPr>
        <w:t>2</w:t>
      </w:r>
      <w:r>
        <w:fldChar w:fldCharType="end"/>
      </w:r>
      <w:r>
        <w:t xml:space="preserve"> - Clustering Toronto's POI</w:t>
      </w:r>
    </w:p>
    <w:p w14:paraId="27C17553" w14:textId="77777777" w:rsidR="00472189" w:rsidRDefault="00472189" w:rsidP="00472189">
      <w:pPr>
        <w:pStyle w:val="Heading3"/>
        <w:rPr>
          <w:sz w:val="27"/>
        </w:rPr>
      </w:pPr>
      <w:bookmarkStart w:id="6" w:name="_Toc4391299"/>
      <w:r>
        <w:t>Clustering Results</w:t>
      </w:r>
      <w:bookmarkEnd w:id="6"/>
      <w:r>
        <w:t xml:space="preserve"> </w:t>
      </w:r>
    </w:p>
    <w:p w14:paraId="43BEAC7F" w14:textId="77777777" w:rsidR="00472189" w:rsidRDefault="00472189" w:rsidP="00472189">
      <w:r>
        <w:t>As anticipated, most of the clusters are positioned far away from the city centre.</w:t>
      </w:r>
    </w:p>
    <w:p w14:paraId="04EC66F9" w14:textId="77777777" w:rsidR="00472189" w:rsidRDefault="00472189" w:rsidP="00472189">
      <w:pPr>
        <w:pStyle w:val="ListParagraph"/>
        <w:numPr>
          <w:ilvl w:val="0"/>
          <w:numId w:val="17"/>
        </w:numPr>
      </w:pPr>
      <w:r>
        <w:t>Day 1: Black Creek Pioneer Village (Orange dot)</w:t>
      </w:r>
    </w:p>
    <w:p w14:paraId="7C3701F8" w14:textId="77777777" w:rsidR="00472189" w:rsidRDefault="00472189" w:rsidP="00472189">
      <w:pPr>
        <w:pStyle w:val="ListParagraph"/>
        <w:numPr>
          <w:ilvl w:val="0"/>
          <w:numId w:val="17"/>
        </w:numPr>
      </w:pPr>
      <w:r>
        <w:t>Day 2: Canada's Wonderland (Green Dot)</w:t>
      </w:r>
    </w:p>
    <w:p w14:paraId="65538B0A" w14:textId="77777777" w:rsidR="00472189" w:rsidRDefault="00472189" w:rsidP="00472189">
      <w:pPr>
        <w:pStyle w:val="ListParagraph"/>
        <w:numPr>
          <w:ilvl w:val="0"/>
          <w:numId w:val="17"/>
        </w:numPr>
      </w:pPr>
      <w:r>
        <w:t>Day 3: High Park (Blue dot)</w:t>
      </w:r>
    </w:p>
    <w:p w14:paraId="5109F9E4" w14:textId="77777777" w:rsidR="00472189" w:rsidRDefault="00472189" w:rsidP="00472189">
      <w:pPr>
        <w:pStyle w:val="ListParagraph"/>
        <w:numPr>
          <w:ilvl w:val="0"/>
          <w:numId w:val="17"/>
        </w:numPr>
      </w:pPr>
      <w:r>
        <w:t>Day 4: Scarborough Bluffs (Red Dot)</w:t>
      </w:r>
    </w:p>
    <w:p w14:paraId="06C471F4" w14:textId="77777777" w:rsidR="00472189" w:rsidRDefault="00472189" w:rsidP="00472189">
      <w:pPr>
        <w:pStyle w:val="ListParagraph"/>
        <w:numPr>
          <w:ilvl w:val="0"/>
          <w:numId w:val="17"/>
        </w:numPr>
      </w:pPr>
      <w:r>
        <w:t>Day 5: Toronto Zoo (yellow dot)</w:t>
      </w:r>
    </w:p>
    <w:p w14:paraId="3954541D" w14:textId="77777777" w:rsidR="00472189" w:rsidRDefault="00472189" w:rsidP="00472189">
      <w:pPr>
        <w:pStyle w:val="ListParagraph"/>
        <w:numPr>
          <w:ilvl w:val="0"/>
          <w:numId w:val="17"/>
        </w:numPr>
      </w:pPr>
      <w:r>
        <w:lastRenderedPageBreak/>
        <w:t>Day 6: Ontario Science Centre (light blue)</w:t>
      </w:r>
    </w:p>
    <w:p w14:paraId="732BB865" w14:textId="77777777" w:rsidR="00472189" w:rsidRDefault="00472189" w:rsidP="00472189">
      <w:pPr>
        <w:pStyle w:val="ListParagraph"/>
        <w:numPr>
          <w:ilvl w:val="0"/>
          <w:numId w:val="17"/>
        </w:numPr>
      </w:pPr>
      <w:r>
        <w:t>the rest: City Centre (purple dots)</w:t>
      </w:r>
    </w:p>
    <w:p w14:paraId="2A8B092E" w14:textId="587F69D0" w:rsidR="00847D1A" w:rsidRDefault="00847D1A" w:rsidP="00472189">
      <w:r>
        <w:t>From day</w:t>
      </w:r>
      <w:r w:rsidR="00B26BA6">
        <w:t>-</w:t>
      </w:r>
      <w:r>
        <w:t>1 to da</w:t>
      </w:r>
      <w:r w:rsidR="00B26BA6">
        <w:t>y-</w:t>
      </w:r>
      <w:r>
        <w:t>6</w:t>
      </w:r>
      <w:r w:rsidR="00472189">
        <w:t xml:space="preserve"> </w:t>
      </w:r>
      <w:r w:rsidR="00B26BA6">
        <w:t xml:space="preserve">all POI </w:t>
      </w:r>
      <w:r w:rsidR="00472189">
        <w:t>are fortunately destinations where spending the whole day is considered appropriate.</w:t>
      </w:r>
      <w:r>
        <w:t xml:space="preserve"> (e.g. Canada’s wonderland, Ontario Science Centre etc). </w:t>
      </w:r>
      <w:r w:rsidR="00472189">
        <w:t xml:space="preserve"> </w:t>
      </w:r>
      <w:r>
        <w:t>Moreover, I could rent a car for these days and the remaining 4 days in the city centre I can use the public transportation</w:t>
      </w:r>
      <w:r w:rsidR="00B26BA6">
        <w:t>, therefore</w:t>
      </w:r>
      <w:r>
        <w:t xml:space="preserve"> </w:t>
      </w:r>
      <w:r w:rsidR="00B26BA6">
        <w:t xml:space="preserve">avoiding </w:t>
      </w:r>
      <w:proofErr w:type="gramStart"/>
      <w:r w:rsidR="00B26BA6">
        <w:t>to</w:t>
      </w:r>
      <w:r>
        <w:t xml:space="preserve"> rent</w:t>
      </w:r>
      <w:proofErr w:type="gramEnd"/>
      <w:r>
        <w:t xml:space="preserve"> a car for the whole stay. </w:t>
      </w:r>
    </w:p>
    <w:p w14:paraId="6F4DEF0D" w14:textId="6FFE3DDD" w:rsidR="00472189" w:rsidRDefault="00472189" w:rsidP="00472189">
      <w:r>
        <w:t>"Day 7" can be further down divided in</w:t>
      </w:r>
      <w:r w:rsidR="00B26BA6">
        <w:t>to</w:t>
      </w:r>
      <w:r>
        <w:t xml:space="preserve"> more clusters since a lot of destinations were clustered together</w:t>
      </w:r>
      <w:r w:rsidR="00B26BA6">
        <w:t xml:space="preserve"> (step #4). </w:t>
      </w:r>
    </w:p>
    <w:p w14:paraId="66B220E5" w14:textId="77777777" w:rsidR="00472189" w:rsidRDefault="00472189" w:rsidP="00F34E5A"/>
    <w:p w14:paraId="5AA4D3CC" w14:textId="782208BB" w:rsidR="00472189" w:rsidRPr="00414BC0" w:rsidRDefault="00472189" w:rsidP="00414BC0">
      <w:pPr>
        <w:pStyle w:val="Heading2"/>
        <w:numPr>
          <w:ilvl w:val="0"/>
          <w:numId w:val="15"/>
        </w:numPr>
        <w:rPr>
          <w:szCs w:val="21"/>
        </w:rPr>
      </w:pPr>
      <w:bookmarkStart w:id="7" w:name="_Toc4391300"/>
      <w:r w:rsidRPr="00414BC0">
        <w:rPr>
          <w:szCs w:val="21"/>
        </w:rPr>
        <w:t>Clustering the city centre POI</w:t>
      </w:r>
      <w:bookmarkEnd w:id="7"/>
    </w:p>
    <w:p w14:paraId="005E1474" w14:textId="45878BDC" w:rsidR="00472189" w:rsidRDefault="00472189" w:rsidP="00472189">
      <w:r w:rsidRPr="00472189">
        <w:t>The city centre locations (purple points</w:t>
      </w:r>
      <w:r w:rsidR="00B26BA6">
        <w:t xml:space="preserve"> in Fig. 2)</w:t>
      </w:r>
      <w:r w:rsidRPr="00472189">
        <w:t xml:space="preserve"> are numerous and difficult to visit all in one day</w:t>
      </w:r>
      <w:r w:rsidR="00B26BA6">
        <w:t>.</w:t>
      </w:r>
      <w:r w:rsidRPr="00472189">
        <w:t xml:space="preserve"> Let's cluster them in 4 </w:t>
      </w:r>
      <w:r w:rsidR="00B26BA6">
        <w:t xml:space="preserve">remaining </w:t>
      </w:r>
      <w:r w:rsidRPr="00472189">
        <w:t>clusters (remaining 4 days</w:t>
      </w:r>
      <w:r w:rsidR="00B26BA6">
        <w:t xml:space="preserve"> of travel</w:t>
      </w:r>
      <w:r w:rsidRPr="00472189">
        <w:t>).</w:t>
      </w:r>
    </w:p>
    <w:p w14:paraId="63EB4861" w14:textId="77777777" w:rsidR="00E22B97" w:rsidRDefault="00472189" w:rsidP="00414BC0">
      <w:pPr>
        <w:keepNext/>
        <w:jc w:val="center"/>
      </w:pPr>
      <w:r>
        <w:rPr>
          <w:noProof/>
        </w:rPr>
        <w:drawing>
          <wp:inline distT="0" distB="0" distL="0" distR="0" wp14:anchorId="4B8EEE63" wp14:editId="4316F5D1">
            <wp:extent cx="5200153" cy="314384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lustering.png"/>
                    <pic:cNvPicPr/>
                  </pic:nvPicPr>
                  <pic:blipFill>
                    <a:blip r:embed="rId13">
                      <a:extLst>
                        <a:ext uri="{28A0092B-C50C-407E-A947-70E740481C1C}">
                          <a14:useLocalDpi xmlns:a14="http://schemas.microsoft.com/office/drawing/2010/main" val="0"/>
                        </a:ext>
                      </a:extLst>
                    </a:blip>
                    <a:stretch>
                      <a:fillRect/>
                    </a:stretch>
                  </pic:blipFill>
                  <pic:spPr>
                    <a:xfrm>
                      <a:off x="0" y="0"/>
                      <a:ext cx="5224557" cy="3158596"/>
                    </a:xfrm>
                    <a:prstGeom prst="rect">
                      <a:avLst/>
                    </a:prstGeom>
                  </pic:spPr>
                </pic:pic>
              </a:graphicData>
            </a:graphic>
          </wp:inline>
        </w:drawing>
      </w:r>
    </w:p>
    <w:p w14:paraId="3443435D" w14:textId="7E688A0B" w:rsidR="00472189" w:rsidRPr="00472189" w:rsidRDefault="00E22B97" w:rsidP="00E22B97">
      <w:pPr>
        <w:pStyle w:val="Caption"/>
        <w:jc w:val="center"/>
      </w:pPr>
      <w:r>
        <w:t xml:space="preserve">Figure </w:t>
      </w:r>
      <w:r>
        <w:fldChar w:fldCharType="begin"/>
      </w:r>
      <w:r>
        <w:instrText xml:space="preserve"> SEQ Figure \* ARABIC </w:instrText>
      </w:r>
      <w:r>
        <w:fldChar w:fldCharType="separate"/>
      </w:r>
      <w:r w:rsidR="006163BD">
        <w:rPr>
          <w:noProof/>
        </w:rPr>
        <w:t>3</w:t>
      </w:r>
      <w:r>
        <w:fldChar w:fldCharType="end"/>
      </w:r>
      <w:r>
        <w:t xml:space="preserve"> - Clustering the city centre in 4 clusters</w:t>
      </w:r>
    </w:p>
    <w:p w14:paraId="137C1A7C" w14:textId="77777777" w:rsidR="00472189" w:rsidRDefault="00472189" w:rsidP="00472189">
      <w:pPr>
        <w:pStyle w:val="Heading3"/>
        <w:rPr>
          <w:sz w:val="27"/>
        </w:rPr>
      </w:pPr>
      <w:bookmarkStart w:id="8" w:name="_Toc4391301"/>
      <w:r>
        <w:t>Clustering Results</w:t>
      </w:r>
      <w:bookmarkEnd w:id="8"/>
    </w:p>
    <w:p w14:paraId="1B10C4CA" w14:textId="77777777" w:rsidR="00472189" w:rsidRDefault="00472189" w:rsidP="00B26BA6">
      <w:r>
        <w:t xml:space="preserve">The purple flag is the centroid of the City centre group discovered in the previous step. </w:t>
      </w:r>
    </w:p>
    <w:p w14:paraId="6D5A46A2" w14:textId="77777777" w:rsidR="00472189" w:rsidRDefault="00472189" w:rsidP="00B26BA6">
      <w:r>
        <w:t>The city centres clusters found were the following:</w:t>
      </w:r>
    </w:p>
    <w:p w14:paraId="3B54991B" w14:textId="09574E0D" w:rsidR="00472189" w:rsidRDefault="00472189" w:rsidP="00B26BA6">
      <w:pPr>
        <w:pStyle w:val="ListParagraph"/>
        <w:numPr>
          <w:ilvl w:val="0"/>
          <w:numId w:val="26"/>
        </w:numPr>
      </w:pPr>
      <w:r>
        <w:t>Day 7</w:t>
      </w:r>
      <w:r w:rsidR="00B26BA6">
        <w:t>:</w:t>
      </w:r>
      <w:r>
        <w:t xml:space="preserve"> Orange </w:t>
      </w:r>
      <w:proofErr w:type="gramStart"/>
      <w:r>
        <w:t>Group :</w:t>
      </w:r>
      <w:proofErr w:type="gramEnd"/>
      <w:r>
        <w:t xml:space="preserve"> Royal Ontario Museum , Casa Loma</w:t>
      </w:r>
    </w:p>
    <w:p w14:paraId="37827C26" w14:textId="0F278E2F" w:rsidR="00472189" w:rsidRDefault="00472189" w:rsidP="00B26BA6">
      <w:pPr>
        <w:pStyle w:val="ListParagraph"/>
        <w:numPr>
          <w:ilvl w:val="0"/>
          <w:numId w:val="26"/>
        </w:numPr>
      </w:pPr>
      <w:r>
        <w:t>Day 8</w:t>
      </w:r>
      <w:r w:rsidR="00B26BA6">
        <w:t>:</w:t>
      </w:r>
      <w:r>
        <w:t xml:space="preserve"> Red </w:t>
      </w:r>
      <w:proofErr w:type="gramStart"/>
      <w:r>
        <w:t>Group :</w:t>
      </w:r>
      <w:proofErr w:type="gramEnd"/>
      <w:r>
        <w:t xml:space="preserve"> Allen Gardens, T</w:t>
      </w:r>
      <w:r w:rsidR="00E22B97">
        <w:t>o</w:t>
      </w:r>
      <w:r>
        <w:t xml:space="preserve">ronto Eaton Centre, St. Lawrence Market, </w:t>
      </w:r>
      <w:r w:rsidR="00E22B97">
        <w:t>Hockey</w:t>
      </w:r>
      <w:r>
        <w:t xml:space="preserve"> Hall of fame </w:t>
      </w:r>
    </w:p>
    <w:p w14:paraId="23E18164" w14:textId="506474F5" w:rsidR="00472189" w:rsidRDefault="00472189" w:rsidP="00B26BA6">
      <w:pPr>
        <w:pStyle w:val="ListParagraph"/>
        <w:numPr>
          <w:ilvl w:val="0"/>
          <w:numId w:val="26"/>
        </w:numPr>
      </w:pPr>
      <w:r>
        <w:lastRenderedPageBreak/>
        <w:t>Day 9</w:t>
      </w:r>
      <w:r w:rsidR="00B26BA6">
        <w:t>:</w:t>
      </w:r>
      <w:r>
        <w:t xml:space="preserve"> Green Group: Art Gallery of Ontario, Ripley's Aquarium, CN Tower and Edge Walk </w:t>
      </w:r>
    </w:p>
    <w:p w14:paraId="1D2DAD07" w14:textId="3522C5EA" w:rsidR="00472189" w:rsidRDefault="00472189" w:rsidP="00B26BA6">
      <w:pPr>
        <w:pStyle w:val="ListParagraph"/>
        <w:numPr>
          <w:ilvl w:val="0"/>
          <w:numId w:val="26"/>
        </w:numPr>
      </w:pPr>
      <w:r>
        <w:t>Day 10</w:t>
      </w:r>
      <w:r w:rsidR="00B26BA6">
        <w:t>:</w:t>
      </w:r>
      <w:r>
        <w:t xml:space="preserve"> Blue Group: Toronto Islands &amp; Centreville </w:t>
      </w:r>
    </w:p>
    <w:p w14:paraId="7C5394E5" w14:textId="12319233" w:rsidR="00472189" w:rsidRDefault="00472189" w:rsidP="000D5213">
      <w:r>
        <w:t xml:space="preserve">In the centre of each group, I have highlighted the centroids with a flag icon. </w:t>
      </w:r>
      <w:r w:rsidR="000D5213">
        <w:t xml:space="preserve">These centroids will be important for step #7, when we will try to calculate the distance between the potential hotel and the location of interests. </w:t>
      </w:r>
    </w:p>
    <w:p w14:paraId="2D840D9A" w14:textId="7DA13275" w:rsidR="00472189" w:rsidRDefault="000D5213" w:rsidP="00F34E5A">
      <w:r>
        <w:t xml:space="preserve">It seems that we were able to divide all Toronto’s POI in a realistic manner. Now it’s time to find a hotel.  </w:t>
      </w:r>
    </w:p>
    <w:p w14:paraId="2C199F74" w14:textId="77777777" w:rsidR="000D5213" w:rsidRDefault="000D5213" w:rsidP="00F34E5A"/>
    <w:p w14:paraId="3E0AA2E3" w14:textId="6971E846" w:rsidR="00472189" w:rsidRPr="00414BC0" w:rsidRDefault="00472189" w:rsidP="00414BC0">
      <w:pPr>
        <w:pStyle w:val="Heading2"/>
        <w:numPr>
          <w:ilvl w:val="0"/>
          <w:numId w:val="15"/>
        </w:numPr>
        <w:rPr>
          <w:szCs w:val="21"/>
        </w:rPr>
      </w:pPr>
      <w:bookmarkStart w:id="9" w:name="_Toc4391302"/>
      <w:r w:rsidRPr="00414BC0">
        <w:rPr>
          <w:szCs w:val="21"/>
        </w:rPr>
        <w:t>Find the hotels around city centre</w:t>
      </w:r>
      <w:bookmarkEnd w:id="9"/>
    </w:p>
    <w:p w14:paraId="3917C56B" w14:textId="03D12B38" w:rsidR="00472189" w:rsidRPr="00472189" w:rsidRDefault="00472189" w:rsidP="00472189">
      <w:r w:rsidRPr="00472189">
        <w:t xml:space="preserve">Search for the 40 hotels around the city centre centroid (purple flag). </w:t>
      </w:r>
      <w:r w:rsidRPr="00472189">
        <w:br/>
      </w:r>
      <w:r w:rsidR="000D5213">
        <w:t>This task was done by using</w:t>
      </w:r>
      <w:r w:rsidRPr="00472189">
        <w:t xml:space="preserve"> one regular call using Foursquare API</w:t>
      </w:r>
      <w:r w:rsidR="000D5213">
        <w:t xml:space="preserve"> and the aim was to collect all the hotels near Toronto, thus creating a starting point for our search. </w:t>
      </w:r>
    </w:p>
    <w:p w14:paraId="5FFD6360" w14:textId="77777777" w:rsidR="00472189" w:rsidRDefault="00472189" w:rsidP="00F34E5A"/>
    <w:p w14:paraId="16DA3AFC" w14:textId="64C11FEF" w:rsidR="00472189" w:rsidRDefault="00472189" w:rsidP="00414BC0">
      <w:pPr>
        <w:pStyle w:val="Heading2"/>
        <w:numPr>
          <w:ilvl w:val="0"/>
          <w:numId w:val="15"/>
        </w:numPr>
      </w:pPr>
      <w:bookmarkStart w:id="10" w:name="_Toc4391303"/>
      <w:r w:rsidRPr="00472189">
        <w:t>Find Details of the hotels: ratings, website etc...</w:t>
      </w:r>
      <w:bookmarkEnd w:id="10"/>
    </w:p>
    <w:p w14:paraId="14DE1594" w14:textId="1757C29A" w:rsidR="000D5213" w:rsidRDefault="00472189" w:rsidP="00472189">
      <w:r w:rsidRPr="00472189">
        <w:t xml:space="preserve">In order to choose my hotel, I want to know the ratings, description, the website, and </w:t>
      </w:r>
      <w:r w:rsidR="000D5213">
        <w:t>one</w:t>
      </w:r>
      <w:r w:rsidRPr="00472189">
        <w:t xml:space="preserve"> image for each hotel of the area</w:t>
      </w:r>
      <w:r w:rsidR="000D5213">
        <w:t xml:space="preserve"> (prefix, suffix, width and height information)</w:t>
      </w:r>
      <w:r w:rsidRPr="00472189">
        <w:t>. This is done by foursquare API (premium calls).</w:t>
      </w:r>
      <w:r w:rsidR="000D5213">
        <w:t xml:space="preserve"> </w:t>
      </w:r>
    </w:p>
    <w:p w14:paraId="4D15989B" w14:textId="51006608" w:rsidR="00472189" w:rsidRPr="00472189" w:rsidRDefault="000D5213" w:rsidP="00472189">
      <w:r>
        <w:t xml:space="preserve">The next step will be to filter these hotels based on my necessity. </w:t>
      </w:r>
    </w:p>
    <w:p w14:paraId="066DEB9F" w14:textId="77777777" w:rsidR="000D5213" w:rsidRDefault="00472189" w:rsidP="00E22B97">
      <w:pPr>
        <w:keepNext/>
        <w:jc w:val="center"/>
      </w:pPr>
      <w:r>
        <w:rPr>
          <w:noProof/>
        </w:rPr>
        <w:drawing>
          <wp:inline distT="0" distB="0" distL="0" distR="0" wp14:anchorId="7D81A637" wp14:editId="0E6C2241">
            <wp:extent cx="4746929" cy="28471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hotel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073" cy="2851447"/>
                    </a:xfrm>
                    <a:prstGeom prst="rect">
                      <a:avLst/>
                    </a:prstGeom>
                  </pic:spPr>
                </pic:pic>
              </a:graphicData>
            </a:graphic>
          </wp:inline>
        </w:drawing>
      </w:r>
    </w:p>
    <w:p w14:paraId="508C61F3" w14:textId="08F5A0B2" w:rsidR="00472189" w:rsidRDefault="000D5213" w:rsidP="000D5213">
      <w:pPr>
        <w:pStyle w:val="Caption"/>
        <w:jc w:val="center"/>
      </w:pPr>
      <w:r>
        <w:t xml:space="preserve">Figure </w:t>
      </w:r>
      <w:r>
        <w:fldChar w:fldCharType="begin"/>
      </w:r>
      <w:r>
        <w:instrText xml:space="preserve"> SEQ Figure \* ARABIC </w:instrText>
      </w:r>
      <w:r>
        <w:fldChar w:fldCharType="separate"/>
      </w:r>
      <w:r w:rsidR="006163BD">
        <w:rPr>
          <w:noProof/>
        </w:rPr>
        <w:t>4</w:t>
      </w:r>
      <w:r>
        <w:fldChar w:fldCharType="end"/>
      </w:r>
      <w:r>
        <w:t xml:space="preserve"> - Hotels in Toronto and the city centre (in purple is the centroid of the city centre cluster) - one of the requirements is that the hotel needs to be less than 18km from the city centre centroid (purple area in the map)</w:t>
      </w:r>
    </w:p>
    <w:p w14:paraId="349699D8" w14:textId="77777777" w:rsidR="00472189" w:rsidRDefault="00472189" w:rsidP="00414BC0">
      <w:pPr>
        <w:pStyle w:val="Heading3"/>
        <w:rPr>
          <w:sz w:val="36"/>
        </w:rPr>
      </w:pPr>
      <w:bookmarkStart w:id="11" w:name="_Toc4391304"/>
      <w:r>
        <w:lastRenderedPageBreak/>
        <w:t>Filtering Hotels</w:t>
      </w:r>
      <w:bookmarkEnd w:id="11"/>
      <w:r>
        <w:t xml:space="preserve"> </w:t>
      </w:r>
    </w:p>
    <w:p w14:paraId="1098C2E5" w14:textId="5C6A0C7A" w:rsidR="00472189" w:rsidRDefault="000D5213" w:rsidP="000D5213">
      <w:r>
        <w:t>The requirements for filtering the hotels are the following</w:t>
      </w:r>
      <w:r w:rsidR="00472189">
        <w:t>:</w:t>
      </w:r>
    </w:p>
    <w:p w14:paraId="4F799359" w14:textId="77777777" w:rsidR="00472189" w:rsidRDefault="00472189" w:rsidP="00472189">
      <w:pPr>
        <w:numPr>
          <w:ilvl w:val="0"/>
          <w:numId w:val="19"/>
        </w:numPr>
        <w:spacing w:before="100" w:beforeAutospacing="1" w:after="100" w:afterAutospacing="1" w:line="240" w:lineRule="auto"/>
      </w:pPr>
      <w:r>
        <w:t xml:space="preserve">all the hotels with </w:t>
      </w:r>
      <w:r>
        <w:rPr>
          <w:rStyle w:val="Strong"/>
        </w:rPr>
        <w:t>no distance or rating</w:t>
      </w:r>
      <w:r>
        <w:t xml:space="preserve"> information will not be used. </w:t>
      </w:r>
    </w:p>
    <w:p w14:paraId="0616941A" w14:textId="656ADBA5" w:rsidR="00472189" w:rsidRDefault="00B82924" w:rsidP="00472189">
      <w:pPr>
        <w:numPr>
          <w:ilvl w:val="0"/>
          <w:numId w:val="19"/>
        </w:numPr>
        <w:spacing w:before="100" w:beforeAutospacing="1" w:after="100" w:afterAutospacing="1" w:line="240" w:lineRule="auto"/>
      </w:pPr>
      <w:r>
        <w:t>The hotel needs to be</w:t>
      </w:r>
      <w:r w:rsidR="00472189">
        <w:t xml:space="preserve"> </w:t>
      </w:r>
      <w:r w:rsidR="00472189">
        <w:rPr>
          <w:rStyle w:val="Strong"/>
        </w:rPr>
        <w:t>close to the city centre</w:t>
      </w:r>
      <w:r w:rsidR="00472189">
        <w:t xml:space="preserve">: 18 </w:t>
      </w:r>
      <w:r w:rsidR="000D5213">
        <w:t>kilometres</w:t>
      </w:r>
      <w:r w:rsidR="00472189">
        <w:t xml:space="preserve"> max from the centroid of city centre (purple flag)</w:t>
      </w:r>
    </w:p>
    <w:p w14:paraId="47B9C4E7" w14:textId="354D8813" w:rsidR="00472189" w:rsidRDefault="00472189" w:rsidP="00F34E5A">
      <w:pPr>
        <w:numPr>
          <w:ilvl w:val="0"/>
          <w:numId w:val="19"/>
        </w:numPr>
        <w:spacing w:before="100" w:beforeAutospacing="1" w:after="100" w:afterAutospacing="1" w:line="240" w:lineRule="auto"/>
      </w:pPr>
      <w:r>
        <w:t xml:space="preserve">The minimum rating needs to be </w:t>
      </w:r>
      <w:r>
        <w:rPr>
          <w:rStyle w:val="Strong"/>
        </w:rPr>
        <w:t>at least 8</w:t>
      </w:r>
      <w:r>
        <w:t xml:space="preserve"> </w:t>
      </w:r>
    </w:p>
    <w:p w14:paraId="3CC3B726" w14:textId="5FF2F23B" w:rsidR="00472189" w:rsidRPr="00414BC0" w:rsidRDefault="00472189" w:rsidP="00414BC0">
      <w:pPr>
        <w:pStyle w:val="Heading2"/>
        <w:numPr>
          <w:ilvl w:val="0"/>
          <w:numId w:val="15"/>
        </w:numPr>
        <w:rPr>
          <w:szCs w:val="21"/>
        </w:rPr>
      </w:pPr>
      <w:bookmarkStart w:id="12" w:name="_Toc4391305"/>
      <w:r w:rsidRPr="00414BC0">
        <w:rPr>
          <w:szCs w:val="21"/>
        </w:rPr>
        <w:t>Find the best located hotel</w:t>
      </w:r>
      <w:bookmarkEnd w:id="12"/>
    </w:p>
    <w:p w14:paraId="3B55EF7E" w14:textId="3005CEC0" w:rsidR="00472189" w:rsidRDefault="00472189" w:rsidP="00472189">
      <w:pPr>
        <w:rPr>
          <w:sz w:val="24"/>
        </w:rPr>
      </w:pPr>
      <w:r>
        <w:t xml:space="preserve">I reduced the number of the possible hotels, based on my necessity. </w:t>
      </w:r>
      <w:r>
        <w:br/>
        <w:t xml:space="preserve">Now, I want to find the best located hotel based on my 4 clusters that I need to visit. </w:t>
      </w:r>
      <w:r>
        <w:br/>
        <w:t xml:space="preserve">The </w:t>
      </w:r>
      <w:r w:rsidR="0005334C">
        <w:t>strategy</w:t>
      </w:r>
      <w:r>
        <w:t xml:space="preserve"> is that I am going to </w:t>
      </w:r>
      <w:r>
        <w:rPr>
          <w:rStyle w:val="Strong"/>
        </w:rPr>
        <w:t>calculate the travel time (in minutes) from the hotel to the centroids of each group</w:t>
      </w:r>
      <w:r>
        <w:t>, and the best performing hotels will be selected</w:t>
      </w:r>
      <w:r w:rsidR="0005334C">
        <w:t xml:space="preserve">: select a hotel that can </w:t>
      </w:r>
      <w:r w:rsidR="0005334C" w:rsidRPr="004023E9">
        <w:rPr>
          <w:b/>
        </w:rPr>
        <w:t>minimise the travel time</w:t>
      </w:r>
      <w:r w:rsidR="0005334C">
        <w:t xml:space="preserve"> during my holiday. </w:t>
      </w:r>
      <w:r>
        <w:t xml:space="preserve"> </w:t>
      </w:r>
      <w:r>
        <w:br/>
      </w:r>
    </w:p>
    <w:p w14:paraId="1C162402" w14:textId="77777777" w:rsidR="00E22B97" w:rsidRDefault="00472189" w:rsidP="00E22B97">
      <w:pPr>
        <w:rPr>
          <w:sz w:val="24"/>
        </w:rPr>
      </w:pPr>
      <w:r>
        <w:t>Since it's not recommended to use the car in the city centre but better to use the public transportation</w:t>
      </w:r>
      <w:r w:rsidR="00E22B97">
        <w:rPr>
          <w:rStyle w:val="FootnoteReference"/>
        </w:rPr>
        <w:footnoteReference w:id="3"/>
      </w:r>
      <w:r w:rsidR="00DE6B45">
        <w:t>,</w:t>
      </w:r>
      <w:r>
        <w:t xml:space="preserve"> I am going to calculate the travel time using the </w:t>
      </w:r>
      <w:r>
        <w:rPr>
          <w:rStyle w:val="Strong"/>
        </w:rPr>
        <w:t>"transit" mode</w:t>
      </w:r>
      <w:r>
        <w:t>.</w:t>
      </w:r>
      <w:r w:rsidR="00E22B97">
        <w:t xml:space="preserve"> In order to calculate the travel time, I am using the </w:t>
      </w:r>
      <w:r w:rsidR="00E22B97">
        <w:rPr>
          <w:rStyle w:val="Strong"/>
        </w:rPr>
        <w:t>Google Maps - Distance Matrix API</w:t>
      </w:r>
      <w:r w:rsidR="00E22B97">
        <w:t xml:space="preserve">. </w:t>
      </w:r>
      <w:r w:rsidR="00E22B97">
        <w:rPr>
          <w:rStyle w:val="FootnoteReference"/>
        </w:rPr>
        <w:footnoteReference w:id="4"/>
      </w:r>
    </w:p>
    <w:p w14:paraId="6AD18193" w14:textId="0D33ECF5" w:rsidR="00472189" w:rsidRDefault="00472189" w:rsidP="00472189"/>
    <w:p w14:paraId="0D7AF52A" w14:textId="77777777" w:rsidR="00E22B97" w:rsidRDefault="00B82924" w:rsidP="00414BC0">
      <w:r>
        <w:rPr>
          <w:noProof/>
        </w:rPr>
        <w:drawing>
          <wp:inline distT="0" distB="0" distL="0" distR="0" wp14:anchorId="437E55D3" wp14:editId="6983D34A">
            <wp:extent cx="5450205" cy="2442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3-24 at 23.29.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0205" cy="2442845"/>
                    </a:xfrm>
                    <a:prstGeom prst="rect">
                      <a:avLst/>
                    </a:prstGeom>
                  </pic:spPr>
                </pic:pic>
              </a:graphicData>
            </a:graphic>
          </wp:inline>
        </w:drawing>
      </w:r>
    </w:p>
    <w:p w14:paraId="6E3270BC" w14:textId="04EA78B7" w:rsidR="00B82924" w:rsidRDefault="00E22B97" w:rsidP="00E22B97">
      <w:pPr>
        <w:pStyle w:val="Caption"/>
        <w:jc w:val="center"/>
      </w:pPr>
      <w:r>
        <w:t xml:space="preserve">Figure </w:t>
      </w:r>
      <w:r>
        <w:fldChar w:fldCharType="begin"/>
      </w:r>
      <w:r>
        <w:instrText xml:space="preserve"> SEQ Figure \* ARABIC </w:instrText>
      </w:r>
      <w:r>
        <w:fldChar w:fldCharType="separate"/>
      </w:r>
      <w:r w:rsidR="006163BD">
        <w:rPr>
          <w:noProof/>
        </w:rPr>
        <w:t>5</w:t>
      </w:r>
      <w:r>
        <w:fldChar w:fldCharType="end"/>
      </w:r>
      <w:r>
        <w:t xml:space="preserve"> - Google Routes includes also Distance Matrix API functionality</w:t>
      </w:r>
    </w:p>
    <w:p w14:paraId="0264C537" w14:textId="55FD6733" w:rsidR="00472189" w:rsidRPr="00414BC0" w:rsidRDefault="00472189" w:rsidP="00414BC0">
      <w:pPr>
        <w:pStyle w:val="Heading3"/>
      </w:pPr>
      <w:bookmarkStart w:id="13" w:name="_Toc4391306"/>
      <w:r w:rsidRPr="00414BC0">
        <w:lastRenderedPageBreak/>
        <w:t>Small Correction:</w:t>
      </w:r>
      <w:bookmarkEnd w:id="13"/>
      <w:r w:rsidRPr="00414BC0">
        <w:t xml:space="preserve"> </w:t>
      </w:r>
    </w:p>
    <w:p w14:paraId="6EEE762A" w14:textId="4032C542" w:rsidR="00472189" w:rsidRDefault="00E22B97" w:rsidP="00472189">
      <w:r>
        <w:t xml:space="preserve">The </w:t>
      </w:r>
      <w:r w:rsidR="00472189">
        <w:t xml:space="preserve">centroid </w:t>
      </w:r>
      <w:r>
        <w:t xml:space="preserve">of </w:t>
      </w:r>
      <w:r w:rsidR="00472189">
        <w:t>Toronto Islands &amp; Centreville</w:t>
      </w:r>
      <w:r>
        <w:t xml:space="preserve"> is positioned on the islands themselves. (see Blue cluster in Fig. 3)</w:t>
      </w:r>
      <w:r w:rsidR="00472189">
        <w:t xml:space="preserve"> </w:t>
      </w:r>
      <w:r>
        <w:t>–</w:t>
      </w:r>
      <w:r w:rsidR="00472189">
        <w:t xml:space="preserve"> </w:t>
      </w:r>
      <w:r>
        <w:t>However,</w:t>
      </w:r>
      <w:r w:rsidR="00472189">
        <w:t xml:space="preserve"> Google API struggles to</w:t>
      </w:r>
      <w:r>
        <w:t xml:space="preserve"> calculate the distance from this centroid probably because it does not have the information on the ferry services that connects the city to the islands. Therefore,</w:t>
      </w:r>
      <w:r w:rsidR="00472189">
        <w:t xml:space="preserve"> I have </w:t>
      </w:r>
      <w:r>
        <w:t>manually changed</w:t>
      </w:r>
      <w:r w:rsidR="00472189">
        <w:t xml:space="preserve"> the position of the centroid to Jack Layton Ferry Terminal, 9 Queens Quay W, Toronto, ON M5J 2H3, Canada where the Ferry to the island will depart. The coordinates are taken from Wikipedia</w:t>
      </w:r>
      <w:r>
        <w:rPr>
          <w:rStyle w:val="FootnoteReference"/>
        </w:rPr>
        <w:footnoteReference w:id="5"/>
      </w:r>
      <w:r w:rsidR="00472189">
        <w:t>.</w:t>
      </w:r>
    </w:p>
    <w:p w14:paraId="206339C6" w14:textId="19AC30CE" w:rsidR="00E22B97" w:rsidRDefault="00E22B97" w:rsidP="00472189"/>
    <w:p w14:paraId="7DD91A6F" w14:textId="249038FF" w:rsidR="00E22B97" w:rsidRDefault="00E22B97" w:rsidP="00472189">
      <w:r>
        <w:t xml:space="preserve">Based on the filtering </w:t>
      </w:r>
      <w:r w:rsidR="00563A2F">
        <w:t xml:space="preserve">done </w:t>
      </w:r>
      <w:r>
        <w:t xml:space="preserve">in step # 6 and the calculation of the distance between the hotels and the centroids of our four clusters, I have picked the top 5, best located hotels in Toronto. </w:t>
      </w:r>
    </w:p>
    <w:p w14:paraId="5EC50CBC" w14:textId="2BD546D8" w:rsidR="00D005B7" w:rsidRDefault="00D005B7" w:rsidP="00472189"/>
    <w:p w14:paraId="1750C57B" w14:textId="0765753E" w:rsidR="00D005B7" w:rsidRDefault="00E1275E" w:rsidP="00D005B7">
      <w:pPr>
        <w:keepNext/>
      </w:pPr>
      <w:r>
        <w:rPr>
          <w:noProof/>
        </w:rPr>
        <w:drawing>
          <wp:anchor distT="0" distB="0" distL="114300" distR="114300" simplePos="0" relativeHeight="251670528" behindDoc="1" locked="0" layoutInCell="1" allowOverlap="1" wp14:anchorId="2BA110E0" wp14:editId="42D30272">
            <wp:simplePos x="0" y="0"/>
            <wp:positionH relativeFrom="column">
              <wp:posOffset>3613454</wp:posOffset>
            </wp:positionH>
            <wp:positionV relativeFrom="paragraph">
              <wp:posOffset>3810</wp:posOffset>
            </wp:positionV>
            <wp:extent cx="2019300" cy="2750820"/>
            <wp:effectExtent l="0" t="0" r="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3-25 at 06.45.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9300" cy="27508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1FB40370" wp14:editId="273F792A">
                <wp:simplePos x="0" y="0"/>
                <wp:positionH relativeFrom="column">
                  <wp:posOffset>3255010</wp:posOffset>
                </wp:positionH>
                <wp:positionV relativeFrom="paragraph">
                  <wp:posOffset>187960</wp:posOffset>
                </wp:positionV>
                <wp:extent cx="278130" cy="365760"/>
                <wp:effectExtent l="0" t="0" r="1270" b="2540"/>
                <wp:wrapNone/>
                <wp:docPr id="18" name="Text Box 18"/>
                <wp:cNvGraphicFramePr/>
                <a:graphic xmlns:a="http://schemas.openxmlformats.org/drawingml/2006/main">
                  <a:graphicData uri="http://schemas.microsoft.com/office/word/2010/wordprocessingShape">
                    <wps:wsp>
                      <wps:cNvSpPr txBox="1"/>
                      <wps:spPr>
                        <a:xfrm>
                          <a:off x="0" y="0"/>
                          <a:ext cx="278130" cy="365760"/>
                        </a:xfrm>
                        <a:prstGeom prst="rect">
                          <a:avLst/>
                        </a:prstGeom>
                        <a:solidFill>
                          <a:schemeClr val="lt1"/>
                        </a:solidFill>
                        <a:ln w="6350">
                          <a:noFill/>
                        </a:ln>
                      </wps:spPr>
                      <wps:txbx>
                        <w:txbxContent>
                          <w:p w14:paraId="65211414" w14:textId="77777777" w:rsidR="00A55193" w:rsidRDefault="00A55193" w:rsidP="00D005B7">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0370" id="Text Box 18" o:spid="_x0000_s1027" type="#_x0000_t202" style="position:absolute;margin-left:256.3pt;margin-top:14.8pt;width:21.9pt;height:2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" fillcolor="white [3201]" stroked="f" strokeweight=".5pt">
                <v:textbox>
                  <w:txbxContent>
                    <w:p w14:paraId="65211414" w14:textId="77777777" w:rsidR="00A55193" w:rsidRDefault="00A55193" w:rsidP="00D005B7">
                      <w:r>
                        <w: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D411FE0" wp14:editId="4B3E11D8">
                <wp:simplePos x="0" y="0"/>
                <wp:positionH relativeFrom="column">
                  <wp:posOffset>3255645</wp:posOffset>
                </wp:positionH>
                <wp:positionV relativeFrom="paragraph">
                  <wp:posOffset>1264920</wp:posOffset>
                </wp:positionV>
                <wp:extent cx="278130" cy="365760"/>
                <wp:effectExtent l="0" t="0" r="1270" b="2540"/>
                <wp:wrapNone/>
                <wp:docPr id="19" name="Text Box 19"/>
                <wp:cNvGraphicFramePr/>
                <a:graphic xmlns:a="http://schemas.openxmlformats.org/drawingml/2006/main">
                  <a:graphicData uri="http://schemas.microsoft.com/office/word/2010/wordprocessingShape">
                    <wps:wsp>
                      <wps:cNvSpPr txBox="1"/>
                      <wps:spPr>
                        <a:xfrm>
                          <a:off x="0" y="0"/>
                          <a:ext cx="278130" cy="365760"/>
                        </a:xfrm>
                        <a:prstGeom prst="rect">
                          <a:avLst/>
                        </a:prstGeom>
                        <a:solidFill>
                          <a:schemeClr val="lt1"/>
                        </a:solidFill>
                        <a:ln w="6350">
                          <a:noFill/>
                        </a:ln>
                      </wps:spPr>
                      <wps:txbx>
                        <w:txbxContent>
                          <w:p w14:paraId="130F0451" w14:textId="77777777" w:rsidR="00A55193" w:rsidRDefault="00A55193" w:rsidP="00D005B7">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11FE0" id="Text Box 19" o:spid="_x0000_s1028" type="#_x0000_t202" style="position:absolute;margin-left:256.35pt;margin-top:99.6pt;width:21.9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" fillcolor="white [3201]" stroked="f" strokeweight=".5pt">
                <v:textbox>
                  <w:txbxContent>
                    <w:p w14:paraId="130F0451" w14:textId="77777777" w:rsidR="00A55193" w:rsidRDefault="00A55193" w:rsidP="00D005B7">
                      <w: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A08A329" wp14:editId="5A4F7029">
                <wp:simplePos x="0" y="0"/>
                <wp:positionH relativeFrom="column">
                  <wp:posOffset>3282619</wp:posOffset>
                </wp:positionH>
                <wp:positionV relativeFrom="paragraph">
                  <wp:posOffset>2299970</wp:posOffset>
                </wp:positionV>
                <wp:extent cx="278130" cy="365760"/>
                <wp:effectExtent l="0" t="0" r="1270" b="2540"/>
                <wp:wrapNone/>
                <wp:docPr id="20" name="Text Box 20"/>
                <wp:cNvGraphicFramePr/>
                <a:graphic xmlns:a="http://schemas.openxmlformats.org/drawingml/2006/main">
                  <a:graphicData uri="http://schemas.microsoft.com/office/word/2010/wordprocessingShape">
                    <wps:wsp>
                      <wps:cNvSpPr txBox="1"/>
                      <wps:spPr>
                        <a:xfrm>
                          <a:off x="0" y="0"/>
                          <a:ext cx="278130" cy="365760"/>
                        </a:xfrm>
                        <a:prstGeom prst="rect">
                          <a:avLst/>
                        </a:prstGeom>
                        <a:solidFill>
                          <a:schemeClr val="lt1"/>
                        </a:solidFill>
                        <a:ln w="6350">
                          <a:noFill/>
                        </a:ln>
                      </wps:spPr>
                      <wps:txbx>
                        <w:txbxContent>
                          <w:p w14:paraId="1375F0BC" w14:textId="77777777" w:rsidR="00A55193" w:rsidRDefault="00A55193" w:rsidP="00D005B7">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8A329" id="Text Box 20" o:spid="_x0000_s1029" type="#_x0000_t202" style="position:absolute;margin-left:258.45pt;margin-top:181.1pt;width:21.9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" fillcolor="white [3201]" stroked="f" strokeweight=".5pt">
                <v:textbox>
                  <w:txbxContent>
                    <w:p w14:paraId="1375F0BC" w14:textId="77777777" w:rsidR="00A55193" w:rsidRDefault="00A55193" w:rsidP="00D005B7">
                      <w:r>
                        <w:t>...</w:t>
                      </w:r>
                    </w:p>
                  </w:txbxContent>
                </v:textbox>
              </v:shape>
            </w:pict>
          </mc:Fallback>
        </mc:AlternateContent>
      </w:r>
      <w:r w:rsidR="00D005B7">
        <w:rPr>
          <w:noProof/>
        </w:rPr>
        <w:drawing>
          <wp:inline distT="0" distB="0" distL="0" distR="0" wp14:anchorId="5D44D416" wp14:editId="500A9C81">
            <wp:extent cx="3180025" cy="280447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3-25 at 06.45.13.png"/>
                    <pic:cNvPicPr/>
                  </pic:nvPicPr>
                  <pic:blipFill rotWithShape="1">
                    <a:blip r:embed="rId17" cstate="print">
                      <a:extLst>
                        <a:ext uri="{28A0092B-C50C-407E-A947-70E740481C1C}">
                          <a14:useLocalDpi xmlns:a14="http://schemas.microsoft.com/office/drawing/2010/main" val="0"/>
                        </a:ext>
                      </a:extLst>
                    </a:blip>
                    <a:srcRect l="15435"/>
                    <a:stretch/>
                  </pic:blipFill>
                  <pic:spPr bwMode="auto">
                    <a:xfrm>
                      <a:off x="0" y="0"/>
                      <a:ext cx="3199318" cy="2821486"/>
                    </a:xfrm>
                    <a:prstGeom prst="rect">
                      <a:avLst/>
                    </a:prstGeom>
                    <a:ln>
                      <a:noFill/>
                    </a:ln>
                    <a:extLst>
                      <a:ext uri="{53640926-AAD7-44D8-BBD7-CCE9431645EC}">
                        <a14:shadowObscured xmlns:a14="http://schemas.microsoft.com/office/drawing/2010/main"/>
                      </a:ext>
                    </a:extLst>
                  </pic:spPr>
                </pic:pic>
              </a:graphicData>
            </a:graphic>
          </wp:inline>
        </w:drawing>
      </w:r>
    </w:p>
    <w:p w14:paraId="69B7049F" w14:textId="29BC1CE6" w:rsidR="00D005B7" w:rsidRDefault="00D005B7" w:rsidP="00563A2F">
      <w:pPr>
        <w:pStyle w:val="Caption"/>
        <w:jc w:val="center"/>
      </w:pPr>
      <w:r>
        <w:t xml:space="preserve">Figure </w:t>
      </w:r>
      <w:r>
        <w:fldChar w:fldCharType="begin"/>
      </w:r>
      <w:r>
        <w:instrText xml:space="preserve"> SEQ Figure \* ARABIC </w:instrText>
      </w:r>
      <w:r>
        <w:fldChar w:fldCharType="separate"/>
      </w:r>
      <w:r w:rsidR="006163BD">
        <w:rPr>
          <w:noProof/>
        </w:rPr>
        <w:t>6</w:t>
      </w:r>
      <w:r>
        <w:fldChar w:fldCharType="end"/>
      </w:r>
      <w:r>
        <w:t xml:space="preserve"> - Top 5 - Best located hotels in Toronto</w:t>
      </w:r>
      <w:r w:rsidR="00251400">
        <w:t xml:space="preserve"> (Data frame)</w:t>
      </w:r>
      <w:r w:rsidR="004023E9">
        <w:t xml:space="preserve"> – the last 5 columns contain the travel time (in minutes) from the hotel to each cluster. </w:t>
      </w:r>
    </w:p>
    <w:p w14:paraId="6F6E6C4C" w14:textId="77777777" w:rsidR="005B229B" w:rsidRDefault="005B229B" w:rsidP="00472189"/>
    <w:p w14:paraId="3660CD5E" w14:textId="7A3D8655" w:rsidR="00D005B7" w:rsidRDefault="00563A2F" w:rsidP="00472189">
      <w:r>
        <w:t>Example</w:t>
      </w:r>
      <w:r w:rsidR="005B229B">
        <w:t>:</w:t>
      </w:r>
      <w:r>
        <w:t xml:space="preserve"> </w:t>
      </w:r>
      <w:r w:rsidRPr="005B229B">
        <w:rPr>
          <w:b/>
        </w:rPr>
        <w:t>Cosmopolitan Toronto Centre Hotel &amp; Spa</w:t>
      </w:r>
      <w:r>
        <w:t xml:space="preserve"> has an overall rating of 8.1 and the distance from the cluster one is 5.6 minutes, from cluster two around 10 min, from cluster three around 12 min and from cluster four </w:t>
      </w:r>
      <w:r w:rsidR="005B229B">
        <w:t xml:space="preserve">around 20 min, using public transportation. </w:t>
      </w:r>
    </w:p>
    <w:p w14:paraId="53D0000D" w14:textId="77777777" w:rsidR="006163BD" w:rsidRDefault="00472189" w:rsidP="006163BD">
      <w:pPr>
        <w:keepNext/>
        <w:jc w:val="center"/>
      </w:pPr>
      <w:r>
        <w:rPr>
          <w:noProof/>
        </w:rPr>
        <w:lastRenderedPageBreak/>
        <w:drawing>
          <wp:inline distT="0" distB="0" distL="0" distR="0" wp14:anchorId="37330368" wp14:editId="5A2A554B">
            <wp:extent cx="5332750" cy="3220278"/>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top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5692" cy="3234132"/>
                    </a:xfrm>
                    <a:prstGeom prst="rect">
                      <a:avLst/>
                    </a:prstGeom>
                  </pic:spPr>
                </pic:pic>
              </a:graphicData>
            </a:graphic>
          </wp:inline>
        </w:drawing>
      </w:r>
    </w:p>
    <w:p w14:paraId="4D382963" w14:textId="06986C40" w:rsidR="00472189" w:rsidRDefault="006163BD" w:rsidP="006163BD">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 How the top 5 hotels are located compare</w:t>
      </w:r>
      <w:r w:rsidR="00C162CC">
        <w:t>d</w:t>
      </w:r>
      <w:r>
        <w:t xml:space="preserve"> to the city centre centroid (Purple flag)</w:t>
      </w:r>
    </w:p>
    <w:p w14:paraId="7E989CBE" w14:textId="77777777" w:rsidR="00472189" w:rsidRDefault="00472189" w:rsidP="00472189"/>
    <w:p w14:paraId="00D6F141" w14:textId="77777777" w:rsidR="006163BD" w:rsidRDefault="00472189" w:rsidP="006163BD">
      <w:pPr>
        <w:keepNext/>
        <w:jc w:val="center"/>
      </w:pPr>
      <w:r>
        <w:rPr>
          <w:noProof/>
        </w:rPr>
        <w:drawing>
          <wp:inline distT="0" distB="0" distL="0" distR="0" wp14:anchorId="6BBE41D8" wp14:editId="63B8CCBB">
            <wp:extent cx="2546845" cy="3387256"/>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hotos.png"/>
                    <pic:cNvPicPr/>
                  </pic:nvPicPr>
                  <pic:blipFill rotWithShape="1">
                    <a:blip r:embed="rId19" cstate="print">
                      <a:extLst>
                        <a:ext uri="{28A0092B-C50C-407E-A947-70E740481C1C}">
                          <a14:useLocalDpi xmlns:a14="http://schemas.microsoft.com/office/drawing/2010/main" val="0"/>
                        </a:ext>
                      </a:extLst>
                    </a:blip>
                    <a:srcRect t="1252"/>
                    <a:stretch/>
                  </pic:blipFill>
                  <pic:spPr bwMode="auto">
                    <a:xfrm>
                      <a:off x="0" y="0"/>
                      <a:ext cx="2569480" cy="3417361"/>
                    </a:xfrm>
                    <a:prstGeom prst="rect">
                      <a:avLst/>
                    </a:prstGeom>
                    <a:ln>
                      <a:noFill/>
                    </a:ln>
                    <a:extLst>
                      <a:ext uri="{53640926-AAD7-44D8-BBD7-CCE9431645EC}">
                        <a14:shadowObscured xmlns:a14="http://schemas.microsoft.com/office/drawing/2010/main"/>
                      </a:ext>
                    </a:extLst>
                  </pic:spPr>
                </pic:pic>
              </a:graphicData>
            </a:graphic>
          </wp:inline>
        </w:drawing>
      </w:r>
    </w:p>
    <w:p w14:paraId="16575107" w14:textId="688C4453" w:rsidR="00472189" w:rsidRDefault="006163BD" w:rsidP="006163BD">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 Using the data collected in step # 6, we can show one image per each hotel in order to facilitate our choice (Prefix, suffix, width and height of the photo)</w:t>
      </w:r>
    </w:p>
    <w:p w14:paraId="71EF9ED9" w14:textId="77777777" w:rsidR="00414BC0" w:rsidRDefault="00414BC0">
      <w:pPr>
        <w:rPr>
          <w:rFonts w:asciiTheme="majorHAnsi" w:eastAsiaTheme="majorEastAsia" w:hAnsiTheme="majorHAnsi" w:cstheme="majorBidi"/>
          <w:b/>
          <w:caps/>
          <w:sz w:val="28"/>
          <w:szCs w:val="32"/>
        </w:rPr>
      </w:pPr>
      <w:bookmarkStart w:id="14" w:name="_Toc4391307"/>
      <w:r>
        <w:br w:type="page"/>
      </w:r>
    </w:p>
    <w:p w14:paraId="6E1DD9FD" w14:textId="62E12259" w:rsidR="00472189" w:rsidRDefault="00472189" w:rsidP="00E31797">
      <w:pPr>
        <w:pStyle w:val="Heading1"/>
        <w:rPr>
          <w:sz w:val="36"/>
        </w:rPr>
      </w:pPr>
      <w:r>
        <w:lastRenderedPageBreak/>
        <w:t>Results</w:t>
      </w:r>
      <w:bookmarkEnd w:id="14"/>
    </w:p>
    <w:p w14:paraId="0A40B3CD" w14:textId="648C1C24" w:rsidR="00472189" w:rsidRPr="00472189" w:rsidRDefault="00472189" w:rsidP="00472189">
      <w:r w:rsidRPr="00472189">
        <w:t xml:space="preserve">This </w:t>
      </w:r>
      <w:r w:rsidR="00414BC0">
        <w:t>analysis had the aim to</w:t>
      </w:r>
      <w:r w:rsidRPr="00472189">
        <w:t xml:space="preserve"> facilitate the organization and scheduling of a hypothetical trip to Toronto. We trusted a website that recommended to visit 17 places in </w:t>
      </w:r>
      <w:r w:rsidR="009A0096" w:rsidRPr="00472189">
        <w:t>Toronto</w:t>
      </w:r>
      <w:r w:rsidR="009A0096">
        <w:t xml:space="preserve"> </w:t>
      </w:r>
      <w:hyperlink r:id="rId20" w:history="1">
        <w:r w:rsidR="009A0096" w:rsidRPr="00434C64">
          <w:rPr>
            <w:rStyle w:val="Hyperlink"/>
          </w:rPr>
          <w:t>https://theculturetrip.com</w:t>
        </w:r>
      </w:hyperlink>
      <w:r w:rsidR="009A0096" w:rsidRPr="00472189">
        <w:t>,</w:t>
      </w:r>
      <w:r w:rsidRPr="00472189">
        <w:t xml:space="preserve"> and we have mapped those destination and clustered them based on their coordinates (Foursquare API </w:t>
      </w:r>
      <w:r w:rsidR="006163BD">
        <w:t xml:space="preserve">used </w:t>
      </w:r>
      <w:r w:rsidRPr="00472189">
        <w:t xml:space="preserve">to collect </w:t>
      </w:r>
      <w:r w:rsidR="006163BD">
        <w:t xml:space="preserve">the </w:t>
      </w:r>
      <w:r w:rsidRPr="00472189">
        <w:t>coordinates)</w:t>
      </w:r>
      <w:r w:rsidR="006163BD">
        <w:t xml:space="preserve">. </w:t>
      </w:r>
    </w:p>
    <w:p w14:paraId="6F3E80BC" w14:textId="5B170670" w:rsidR="00472189" w:rsidRPr="00472189" w:rsidRDefault="00472189" w:rsidP="00472189">
      <w:r w:rsidRPr="00472189">
        <w:t xml:space="preserve">The initial clustering was done by only using 7 clusters </w:t>
      </w:r>
      <w:r w:rsidR="009A0096">
        <w:t xml:space="preserve">using the </w:t>
      </w:r>
      <w:r w:rsidRPr="00472189">
        <w:t>k-means</w:t>
      </w:r>
      <w:r w:rsidR="009A0096">
        <w:t xml:space="preserve"> method,</w:t>
      </w:r>
      <w:r w:rsidRPr="00472189">
        <w:t xml:space="preserve"> because the destinations were already far apart from each other and we were already planning to spend the whole day on each of the POI far from the city centre. Moreover, we could group the days where we needed to rent a car in order to reach the distant destinations</w:t>
      </w:r>
      <w:r w:rsidR="006163BD">
        <w:t xml:space="preserve"> and to save money</w:t>
      </w:r>
      <w:r w:rsidRPr="00472189">
        <w:t>.</w:t>
      </w:r>
      <w:r w:rsidR="006163BD">
        <w:t xml:space="preserve"> (Fig. 2)</w:t>
      </w:r>
    </w:p>
    <w:p w14:paraId="4BDD8E27" w14:textId="77777777" w:rsidR="00472189" w:rsidRPr="00472189" w:rsidRDefault="00472189" w:rsidP="00472189">
      <w:pPr>
        <w:pStyle w:val="ListParagraph"/>
        <w:numPr>
          <w:ilvl w:val="0"/>
          <w:numId w:val="24"/>
        </w:numPr>
      </w:pPr>
      <w:r w:rsidRPr="00472189">
        <w:rPr>
          <w:b/>
          <w:bCs/>
        </w:rPr>
        <w:t>Day 1</w:t>
      </w:r>
      <w:r w:rsidRPr="00472189">
        <w:t>: Black Creek Pioneer Village (Orange dot)</w:t>
      </w:r>
    </w:p>
    <w:p w14:paraId="0DA350B4" w14:textId="77777777" w:rsidR="00472189" w:rsidRPr="00472189" w:rsidRDefault="00472189" w:rsidP="00472189">
      <w:pPr>
        <w:pStyle w:val="ListParagraph"/>
        <w:numPr>
          <w:ilvl w:val="0"/>
          <w:numId w:val="24"/>
        </w:numPr>
      </w:pPr>
      <w:r w:rsidRPr="00472189">
        <w:rPr>
          <w:b/>
          <w:bCs/>
        </w:rPr>
        <w:t>Day 2</w:t>
      </w:r>
      <w:r w:rsidRPr="00472189">
        <w:t>: Canada's Wonderland (Green Dot)</w:t>
      </w:r>
    </w:p>
    <w:p w14:paraId="4D5BB765" w14:textId="77777777" w:rsidR="00472189" w:rsidRPr="00472189" w:rsidRDefault="00472189" w:rsidP="00472189">
      <w:pPr>
        <w:pStyle w:val="ListParagraph"/>
        <w:numPr>
          <w:ilvl w:val="0"/>
          <w:numId w:val="24"/>
        </w:numPr>
      </w:pPr>
      <w:r w:rsidRPr="00472189">
        <w:rPr>
          <w:b/>
          <w:bCs/>
        </w:rPr>
        <w:t>Day 3</w:t>
      </w:r>
      <w:r w:rsidRPr="00472189">
        <w:t>: High Park (Blue dot)</w:t>
      </w:r>
    </w:p>
    <w:p w14:paraId="52978BC3" w14:textId="77777777" w:rsidR="00472189" w:rsidRPr="00472189" w:rsidRDefault="00472189" w:rsidP="00472189">
      <w:pPr>
        <w:pStyle w:val="ListParagraph"/>
        <w:numPr>
          <w:ilvl w:val="0"/>
          <w:numId w:val="24"/>
        </w:numPr>
      </w:pPr>
      <w:r w:rsidRPr="00472189">
        <w:rPr>
          <w:b/>
          <w:bCs/>
        </w:rPr>
        <w:t>Day 4</w:t>
      </w:r>
      <w:r w:rsidRPr="00472189">
        <w:t>: Scarborough Bluffs (Red Dot)</w:t>
      </w:r>
    </w:p>
    <w:p w14:paraId="1AD98B2A" w14:textId="77777777" w:rsidR="00472189" w:rsidRPr="00472189" w:rsidRDefault="00472189" w:rsidP="00472189">
      <w:pPr>
        <w:pStyle w:val="ListParagraph"/>
        <w:numPr>
          <w:ilvl w:val="0"/>
          <w:numId w:val="24"/>
        </w:numPr>
      </w:pPr>
      <w:r w:rsidRPr="00472189">
        <w:rPr>
          <w:b/>
          <w:bCs/>
        </w:rPr>
        <w:t>Day 5</w:t>
      </w:r>
      <w:r w:rsidRPr="00472189">
        <w:t>: Toronto Zoo (yellow dot)</w:t>
      </w:r>
    </w:p>
    <w:p w14:paraId="26BC7D23" w14:textId="77777777" w:rsidR="00472189" w:rsidRPr="00472189" w:rsidRDefault="00472189" w:rsidP="00472189">
      <w:pPr>
        <w:pStyle w:val="ListParagraph"/>
        <w:numPr>
          <w:ilvl w:val="0"/>
          <w:numId w:val="24"/>
        </w:numPr>
      </w:pPr>
      <w:r w:rsidRPr="00472189">
        <w:rPr>
          <w:b/>
          <w:bCs/>
        </w:rPr>
        <w:t xml:space="preserve">Day </w:t>
      </w:r>
      <w:proofErr w:type="gramStart"/>
      <w:r w:rsidRPr="00472189">
        <w:rPr>
          <w:b/>
          <w:bCs/>
        </w:rPr>
        <w:t>6</w:t>
      </w:r>
      <w:r w:rsidRPr="00472189">
        <w:t xml:space="preserve"> :</w:t>
      </w:r>
      <w:proofErr w:type="gramEnd"/>
      <w:r w:rsidRPr="00472189">
        <w:t xml:space="preserve"> Ontario Science Centre (light blue)</w:t>
      </w:r>
    </w:p>
    <w:p w14:paraId="28196801" w14:textId="022F17E6" w:rsidR="00472189" w:rsidRPr="00472189" w:rsidRDefault="00472189" w:rsidP="00472189">
      <w:r w:rsidRPr="00472189">
        <w:t xml:space="preserve">The remaining days are dedicated to </w:t>
      </w:r>
      <w:proofErr w:type="gramStart"/>
      <w:r w:rsidRPr="00472189">
        <w:t>explore</w:t>
      </w:r>
      <w:proofErr w:type="gramEnd"/>
      <w:r w:rsidRPr="00472189">
        <w:t xml:space="preserve"> the city centre. Since we are going to use public transportation</w:t>
      </w:r>
      <w:r w:rsidR="006163BD">
        <w:t>,</w:t>
      </w:r>
      <w:r w:rsidRPr="00472189">
        <w:t xml:space="preserve"> we can save money and reduce the rental of the car to 6 days instead of 10 days.</w:t>
      </w:r>
      <w:r w:rsidR="006163BD">
        <w:t xml:space="preserve"> </w:t>
      </w:r>
      <w:r w:rsidR="00C162CC">
        <w:t>(Fig. 3)</w:t>
      </w:r>
    </w:p>
    <w:p w14:paraId="71B7C25B" w14:textId="77777777" w:rsidR="00472189" w:rsidRPr="00472189" w:rsidRDefault="00472189" w:rsidP="00472189">
      <w:pPr>
        <w:pStyle w:val="ListParagraph"/>
        <w:numPr>
          <w:ilvl w:val="0"/>
          <w:numId w:val="23"/>
        </w:numPr>
      </w:pPr>
      <w:r w:rsidRPr="00472189">
        <w:rPr>
          <w:b/>
          <w:bCs/>
        </w:rPr>
        <w:t>Day 7</w:t>
      </w:r>
      <w:r w:rsidRPr="00472189">
        <w:t xml:space="preserve"> - Orange </w:t>
      </w:r>
      <w:proofErr w:type="gramStart"/>
      <w:r w:rsidRPr="00472189">
        <w:t>Group :</w:t>
      </w:r>
      <w:proofErr w:type="gramEnd"/>
      <w:r w:rsidRPr="00472189">
        <w:t xml:space="preserve"> Royal Ontario Museum , Casa Loma</w:t>
      </w:r>
    </w:p>
    <w:p w14:paraId="31A80EA7" w14:textId="57B38B52" w:rsidR="00472189" w:rsidRPr="00472189" w:rsidRDefault="00472189" w:rsidP="00472189">
      <w:pPr>
        <w:pStyle w:val="ListParagraph"/>
        <w:numPr>
          <w:ilvl w:val="0"/>
          <w:numId w:val="23"/>
        </w:numPr>
      </w:pPr>
      <w:r w:rsidRPr="00472189">
        <w:rPr>
          <w:b/>
          <w:bCs/>
        </w:rPr>
        <w:t>Day 8</w:t>
      </w:r>
      <w:r w:rsidRPr="00472189">
        <w:t xml:space="preserve"> - Red </w:t>
      </w:r>
      <w:proofErr w:type="gramStart"/>
      <w:r w:rsidRPr="00472189">
        <w:t>Group :</w:t>
      </w:r>
      <w:proofErr w:type="gramEnd"/>
      <w:r w:rsidRPr="00472189">
        <w:t xml:space="preserve"> Allen Gardens, T</w:t>
      </w:r>
      <w:r w:rsidR="006163BD">
        <w:t>o</w:t>
      </w:r>
      <w:r w:rsidRPr="00472189">
        <w:t>ronto Eaton Centre, St. Lawrence Market, Ho</w:t>
      </w:r>
      <w:r w:rsidR="006163BD">
        <w:t>c</w:t>
      </w:r>
      <w:r w:rsidRPr="00472189">
        <w:t xml:space="preserve">key Hall of fame </w:t>
      </w:r>
    </w:p>
    <w:p w14:paraId="1746DE3C" w14:textId="77777777" w:rsidR="00472189" w:rsidRPr="00472189" w:rsidRDefault="00472189" w:rsidP="00472189">
      <w:pPr>
        <w:pStyle w:val="ListParagraph"/>
        <w:numPr>
          <w:ilvl w:val="0"/>
          <w:numId w:val="23"/>
        </w:numPr>
      </w:pPr>
      <w:r w:rsidRPr="00472189">
        <w:rPr>
          <w:b/>
          <w:bCs/>
        </w:rPr>
        <w:t>Day 9</w:t>
      </w:r>
      <w:r w:rsidRPr="00472189">
        <w:t xml:space="preserve"> - Green Group: Art Gallery of Ontario, Ripley's Aquarium, CN Tower and Edge Walk </w:t>
      </w:r>
    </w:p>
    <w:p w14:paraId="14C854CE" w14:textId="77777777" w:rsidR="00472189" w:rsidRPr="00472189" w:rsidRDefault="00472189" w:rsidP="00472189">
      <w:pPr>
        <w:pStyle w:val="ListParagraph"/>
        <w:numPr>
          <w:ilvl w:val="0"/>
          <w:numId w:val="23"/>
        </w:numPr>
      </w:pPr>
      <w:r w:rsidRPr="00472189">
        <w:rPr>
          <w:b/>
          <w:bCs/>
        </w:rPr>
        <w:t>Day 10</w:t>
      </w:r>
      <w:r w:rsidRPr="00472189">
        <w:t xml:space="preserve"> - Blue Group: Toronto Islands &amp; Centreville </w:t>
      </w:r>
    </w:p>
    <w:p w14:paraId="646A0E5E" w14:textId="6FE5E4C5" w:rsidR="00472189" w:rsidRPr="00472189" w:rsidRDefault="00472189" w:rsidP="00472189">
      <w:r w:rsidRPr="00472189">
        <w:t>The next step is to find the best hotel. For me</w:t>
      </w:r>
      <w:r w:rsidR="006163BD">
        <w:t>, it</w:t>
      </w:r>
      <w:r w:rsidRPr="00472189">
        <w:t xml:space="preserve"> is very important that the rating of the chosen hotel is </w:t>
      </w:r>
      <w:r w:rsidR="006163BD">
        <w:t xml:space="preserve">reasonable </w:t>
      </w:r>
      <w:r w:rsidRPr="00472189">
        <w:t>high</w:t>
      </w:r>
      <w:r w:rsidR="00C162CC">
        <w:t xml:space="preserve"> (</w:t>
      </w:r>
      <w:r w:rsidR="00C162CC">
        <w:sym w:font="Symbol" w:char="F0B3"/>
      </w:r>
      <w:r w:rsidR="00C162CC">
        <w:t xml:space="preserve"> 8)</w:t>
      </w:r>
      <w:r w:rsidRPr="00472189">
        <w:t xml:space="preserve"> and located very close to my POI of the city centre</w:t>
      </w:r>
      <w:r w:rsidR="006163BD">
        <w:t>, since I want to minimise the travel time</w:t>
      </w:r>
      <w:r w:rsidRPr="00472189">
        <w:t xml:space="preserve">. First thing, I chose the hotels located in the premises of the city centre (18km max) and in order to calculate the travel time I used Google Map's Distance </w:t>
      </w:r>
      <w:r w:rsidR="00C162CC">
        <w:t xml:space="preserve">Matrix </w:t>
      </w:r>
      <w:r w:rsidRPr="00472189">
        <w:t>API to check how long was going to take from each hotel to reach each of the centroids of the city centre clusters. The top 5 best performing hotels are collected in the data frame at point 8</w:t>
      </w:r>
      <w:r w:rsidR="00C162CC">
        <w:t xml:space="preserve"> (see Fig. 6)</w:t>
      </w:r>
      <w:r w:rsidRPr="00472189">
        <w:t>.</w:t>
      </w:r>
    </w:p>
    <w:p w14:paraId="53B61A71" w14:textId="43262231" w:rsidR="00472189" w:rsidRPr="00472189" w:rsidRDefault="00C162CC" w:rsidP="00472189">
      <w:r>
        <w:t xml:space="preserve">In conclusion, if I were to choose a hotel from the top 5, </w:t>
      </w:r>
      <w:r w:rsidR="00472189" w:rsidRPr="00472189">
        <w:t>I would be inclined to choose</w:t>
      </w:r>
      <w:r>
        <w:t xml:space="preserve"> </w:t>
      </w:r>
      <w:r w:rsidR="00472189" w:rsidRPr="00472189">
        <w:t xml:space="preserve">The </w:t>
      </w:r>
      <w:r w:rsidR="00472189" w:rsidRPr="00472189">
        <w:rPr>
          <w:b/>
          <w:bCs/>
        </w:rPr>
        <w:t>Grand Hotel &amp; Suites Toronto</w:t>
      </w:r>
      <w:r w:rsidR="00472189" w:rsidRPr="00472189">
        <w:t xml:space="preserve">. The travel time from each </w:t>
      </w:r>
      <w:proofErr w:type="gramStart"/>
      <w:r w:rsidR="00472189" w:rsidRPr="00472189">
        <w:t>clusters</w:t>
      </w:r>
      <w:proofErr w:type="gramEnd"/>
      <w:r w:rsidR="00472189" w:rsidRPr="00472189">
        <w:t xml:space="preserve"> are:</w:t>
      </w:r>
    </w:p>
    <w:p w14:paraId="0C214948" w14:textId="77777777" w:rsidR="00472189" w:rsidRPr="00472189" w:rsidRDefault="00472189" w:rsidP="00472189">
      <w:pPr>
        <w:pStyle w:val="ListParagraph"/>
        <w:numPr>
          <w:ilvl w:val="0"/>
          <w:numId w:val="25"/>
        </w:numPr>
      </w:pPr>
      <w:r w:rsidRPr="00472189">
        <w:t xml:space="preserve">to cluster 1: 7min </w:t>
      </w:r>
    </w:p>
    <w:p w14:paraId="7404F5AB" w14:textId="77777777" w:rsidR="00472189" w:rsidRPr="00472189" w:rsidRDefault="00472189" w:rsidP="00472189">
      <w:pPr>
        <w:pStyle w:val="ListParagraph"/>
        <w:numPr>
          <w:ilvl w:val="0"/>
          <w:numId w:val="25"/>
        </w:numPr>
      </w:pPr>
      <w:r w:rsidRPr="00472189">
        <w:t xml:space="preserve">to cluster 2: 19min </w:t>
      </w:r>
    </w:p>
    <w:p w14:paraId="7D5188E5" w14:textId="77777777" w:rsidR="00472189" w:rsidRPr="00472189" w:rsidRDefault="00472189" w:rsidP="00472189">
      <w:pPr>
        <w:pStyle w:val="ListParagraph"/>
        <w:numPr>
          <w:ilvl w:val="0"/>
          <w:numId w:val="25"/>
        </w:numPr>
      </w:pPr>
      <w:r w:rsidRPr="00472189">
        <w:lastRenderedPageBreak/>
        <w:t xml:space="preserve">to cluster 3: 22min </w:t>
      </w:r>
    </w:p>
    <w:p w14:paraId="3BFDA90F" w14:textId="77777777" w:rsidR="00472189" w:rsidRPr="00472189" w:rsidRDefault="00472189" w:rsidP="00472189">
      <w:pPr>
        <w:pStyle w:val="ListParagraph"/>
        <w:numPr>
          <w:ilvl w:val="0"/>
          <w:numId w:val="25"/>
        </w:numPr>
      </w:pPr>
      <w:r w:rsidRPr="00472189">
        <w:t>to cluster 4: 30min</w:t>
      </w:r>
    </w:p>
    <w:p w14:paraId="0D4B85A2" w14:textId="5997FB08" w:rsidR="00472189" w:rsidRPr="00472189" w:rsidRDefault="00472189" w:rsidP="00472189">
      <w:r w:rsidRPr="00472189">
        <w:t>which are reasonable distance</w:t>
      </w:r>
      <w:r w:rsidR="00C162CC">
        <w:t>s</w:t>
      </w:r>
      <w:r w:rsidRPr="00472189">
        <w:t>/duration</w:t>
      </w:r>
      <w:r w:rsidR="00C162CC">
        <w:t>s and the rating being the highest amongst the others (9.1). However, realistically more research is necessary in order to reach a final conclusion (more photos, checking the websites, checking more reviews from the users etc.)</w:t>
      </w:r>
      <w:r w:rsidR="009A0096">
        <w:t xml:space="preserve">. </w:t>
      </w:r>
    </w:p>
    <w:p w14:paraId="255261E2" w14:textId="77777777" w:rsidR="00472189" w:rsidRDefault="00472189" w:rsidP="00472189"/>
    <w:p w14:paraId="6481E042" w14:textId="77777777" w:rsidR="00472189" w:rsidRDefault="00472189" w:rsidP="00E31797">
      <w:pPr>
        <w:pStyle w:val="Heading1"/>
      </w:pPr>
      <w:bookmarkStart w:id="15" w:name="_Toc4391308"/>
      <w:r>
        <w:t>Discussion</w:t>
      </w:r>
      <w:bookmarkEnd w:id="15"/>
      <w:r>
        <w:t xml:space="preserve"> </w:t>
      </w:r>
    </w:p>
    <w:p w14:paraId="28FF4D92" w14:textId="05EE024C" w:rsidR="003C4686" w:rsidRDefault="00472189" w:rsidP="00472189">
      <w:r w:rsidRPr="00472189">
        <w:t xml:space="preserve">I </w:t>
      </w:r>
      <w:r w:rsidR="009A0096">
        <w:t>assume</w:t>
      </w:r>
      <w:r w:rsidRPr="00472189">
        <w:t xml:space="preserve"> I am not the only person that dreamed of an automatic "</w:t>
      </w:r>
      <w:r w:rsidR="00C162CC">
        <w:t>J</w:t>
      </w:r>
      <w:r w:rsidRPr="00472189">
        <w:t xml:space="preserve">ourney Planner". </w:t>
      </w:r>
      <w:r w:rsidR="00C162CC">
        <w:t xml:space="preserve">There are some interesting </w:t>
      </w:r>
      <w:r w:rsidR="003C4686">
        <w:t>services</w:t>
      </w:r>
      <w:r w:rsidR="00C162CC">
        <w:t xml:space="preserve"> online like</w:t>
      </w:r>
      <w:r w:rsidR="003C4686">
        <w:t xml:space="preserve"> </w:t>
      </w:r>
      <w:hyperlink r:id="rId21" w:history="1">
        <w:r w:rsidR="003C4686" w:rsidRPr="00434C64">
          <w:rPr>
            <w:rStyle w:val="Hyperlink"/>
          </w:rPr>
          <w:t>https://www.inspirock.com/</w:t>
        </w:r>
      </w:hyperlink>
      <w:r w:rsidR="003C4686">
        <w:t xml:space="preserve"> , </w:t>
      </w:r>
      <w:hyperlink r:id="rId22" w:history="1">
        <w:r w:rsidR="003C4686" w:rsidRPr="00434C64">
          <w:rPr>
            <w:rStyle w:val="Hyperlink"/>
          </w:rPr>
          <w:t>https://www.routeperfect.com/trip-planner</w:t>
        </w:r>
      </w:hyperlink>
      <w:r w:rsidR="003C4686">
        <w:t xml:space="preserve"> </w:t>
      </w:r>
      <w:r w:rsidR="009A0096">
        <w:t xml:space="preserve">. </w:t>
      </w:r>
      <w:proofErr w:type="gramStart"/>
      <w:r w:rsidR="009A0096">
        <w:t>H</w:t>
      </w:r>
      <w:r w:rsidR="003C4686">
        <w:t>owever</w:t>
      </w:r>
      <w:proofErr w:type="gramEnd"/>
      <w:r w:rsidR="003C4686">
        <w:t xml:space="preserve"> some “manual” tweaking is always necessary. </w:t>
      </w:r>
    </w:p>
    <w:p w14:paraId="658536EA" w14:textId="15FF093B" w:rsidR="00472189" w:rsidRPr="00472189" w:rsidRDefault="00472189" w:rsidP="00472189">
      <w:r w:rsidRPr="00472189">
        <w:t xml:space="preserve">Organising a trip can be very stressful especially because you want to have the best experience (and see everything!). </w:t>
      </w:r>
      <w:r w:rsidR="003C4686">
        <w:t>Moreover</w:t>
      </w:r>
      <w:r w:rsidRPr="00472189">
        <w:t xml:space="preserve">, it is a very subjective topic since we all have different taste and interests when it comes down to </w:t>
      </w:r>
      <w:r w:rsidR="009A0096">
        <w:t xml:space="preserve">choose </w:t>
      </w:r>
      <w:r w:rsidRPr="00472189">
        <w:t>places to visit.</w:t>
      </w:r>
    </w:p>
    <w:p w14:paraId="4298A146" w14:textId="028AB913" w:rsidR="00472189" w:rsidRPr="00472189" w:rsidRDefault="00472189" w:rsidP="00472189">
      <w:r w:rsidRPr="00472189">
        <w:t xml:space="preserve">In this particular </w:t>
      </w:r>
      <w:r w:rsidR="003C4686">
        <w:t>analysis</w:t>
      </w:r>
      <w:r w:rsidRPr="00472189">
        <w:t xml:space="preserve">, the strong assumption was that the website </w:t>
      </w:r>
      <w:hyperlink r:id="rId23" w:history="1">
        <w:r w:rsidRPr="00472189">
          <w:rPr>
            <w:color w:val="0000FF"/>
            <w:u w:val="single"/>
          </w:rPr>
          <w:t>https://theculturetrip.com</w:t>
        </w:r>
      </w:hyperlink>
      <w:r w:rsidRPr="00472189">
        <w:t xml:space="preserve"> could offer a good choice of destinations for any user</w:t>
      </w:r>
      <w:r w:rsidR="009A0096">
        <w:t>,</w:t>
      </w:r>
      <w:r w:rsidRPr="00472189">
        <w:t xml:space="preserve"> but the reality is that most of the time, </w:t>
      </w:r>
      <w:r w:rsidR="009A0096">
        <w:t>choosing the POI</w:t>
      </w:r>
      <w:r w:rsidRPr="00472189">
        <w:t xml:space="preserve"> </w:t>
      </w:r>
      <w:r w:rsidR="009A0096">
        <w:t>is already not</w:t>
      </w:r>
      <w:r w:rsidR="003C4686">
        <w:t xml:space="preserve"> an easy task (especially if you travel with group of </w:t>
      </w:r>
      <w:r w:rsidR="009A0096">
        <w:t>people</w:t>
      </w:r>
      <w:r w:rsidR="003C4686">
        <w:t>)</w:t>
      </w:r>
      <w:r w:rsidRPr="00472189">
        <w:t>. In a real use case scenario, creating the "array of the destination" might be more difficult than shown in point 1.</w:t>
      </w:r>
    </w:p>
    <w:p w14:paraId="746FD457" w14:textId="7AEB4B09" w:rsidR="00472189" w:rsidRPr="00472189" w:rsidRDefault="00472189" w:rsidP="00472189">
      <w:r w:rsidRPr="00472189">
        <w:t xml:space="preserve">A second strong assumption </w:t>
      </w:r>
      <w:r w:rsidR="003C4686">
        <w:t>is</w:t>
      </w:r>
      <w:r w:rsidRPr="00472189">
        <w:t xml:space="preserve"> that, distant destinations were worth visiting for the whole day - In this particular case, it seems that indeed the further destinations were worthwhile spending an entire day (Canada's Wonderland etc.) but in some other </w:t>
      </w:r>
      <w:r w:rsidR="003C4686">
        <w:t>real scenario</w:t>
      </w:r>
      <w:r w:rsidRPr="00472189">
        <w:t xml:space="preserve">, </w:t>
      </w:r>
      <w:r w:rsidR="003C4686">
        <w:t>this might not be the case</w:t>
      </w:r>
      <w:r w:rsidRPr="00472189">
        <w:t>. i.e. you could spend half a day in one distant location, and drive to a further different part of the city and spend the remaining day.</w:t>
      </w:r>
    </w:p>
    <w:p w14:paraId="01320C9D" w14:textId="40B05C4E" w:rsidR="00472189" w:rsidRPr="00472189" w:rsidRDefault="00472189" w:rsidP="00472189">
      <w:r w:rsidRPr="00472189">
        <w:t xml:space="preserve">Another point worth mentioning is that I could have played more with different clustering techniques. For the </w:t>
      </w:r>
      <w:r w:rsidR="003C4686">
        <w:t>analysis</w:t>
      </w:r>
      <w:r w:rsidRPr="00472189">
        <w:t xml:space="preserve"> I </w:t>
      </w:r>
      <w:r w:rsidR="003C4686">
        <w:t>used</w:t>
      </w:r>
      <w:r w:rsidRPr="00472189">
        <w:t xml:space="preserve"> the method that </w:t>
      </w:r>
      <w:r w:rsidR="003C4686">
        <w:t xml:space="preserve">was introduced </w:t>
      </w:r>
      <w:r w:rsidRPr="00472189">
        <w:t>during this course.</w:t>
      </w:r>
    </w:p>
    <w:p w14:paraId="781A9203" w14:textId="77777777" w:rsidR="00472189" w:rsidRDefault="00472189" w:rsidP="00472189"/>
    <w:p w14:paraId="2E607906" w14:textId="77777777" w:rsidR="00472189" w:rsidRDefault="00472189" w:rsidP="00E31797">
      <w:pPr>
        <w:pStyle w:val="Heading1"/>
      </w:pPr>
      <w:bookmarkStart w:id="16" w:name="_Toc4391309"/>
      <w:r>
        <w:t>Conclusion</w:t>
      </w:r>
      <w:bookmarkEnd w:id="16"/>
      <w:r>
        <w:t xml:space="preserve"> </w:t>
      </w:r>
    </w:p>
    <w:p w14:paraId="62196413" w14:textId="295E15D1" w:rsidR="00472189" w:rsidRPr="00472189" w:rsidRDefault="00472189" w:rsidP="00472189">
      <w:r w:rsidRPr="00472189">
        <w:t xml:space="preserve">This </w:t>
      </w:r>
      <w:r w:rsidR="003C4686">
        <w:t>analysis</w:t>
      </w:r>
      <w:r w:rsidRPr="00472189">
        <w:t xml:space="preserve"> can be seen as a</w:t>
      </w:r>
      <w:r w:rsidR="007E5284">
        <w:t>n</w:t>
      </w:r>
      <w:r w:rsidRPr="00472189">
        <w:t xml:space="preserve"> </w:t>
      </w:r>
      <w:r w:rsidR="007E5284">
        <w:t>attempt</w:t>
      </w:r>
      <w:r w:rsidRPr="00472189">
        <w:t xml:space="preserve"> to create an automatic journey planner that could help in the initial phase of the organization of a trip. However, as discussed in the previous step, it is difficult to satisfy all the necessit</w:t>
      </w:r>
      <w:r w:rsidR="003C4686">
        <w:t>ies</w:t>
      </w:r>
      <w:r w:rsidRPr="00472189">
        <w:t xml:space="preserve"> and taste of </w:t>
      </w:r>
      <w:r w:rsidR="007E5284">
        <w:t xml:space="preserve">all </w:t>
      </w:r>
      <w:r w:rsidRPr="00472189">
        <w:t xml:space="preserve">users. Realistically, this </w:t>
      </w:r>
      <w:r w:rsidR="003C4686">
        <w:t>analysis</w:t>
      </w:r>
      <w:r w:rsidRPr="00472189">
        <w:t xml:space="preserve"> can be used as a template to </w:t>
      </w:r>
      <w:r w:rsidR="007E5284">
        <w:t>cluster and organise</w:t>
      </w:r>
      <w:r w:rsidRPr="00472189">
        <w:t xml:space="preserve"> the POI based on the distance and help you scraping information around hotels that you might be interested in. (</w:t>
      </w:r>
      <w:r w:rsidR="007E5284">
        <w:t>&amp;</w:t>
      </w:r>
      <w:bookmarkStart w:id="17" w:name="_GoBack"/>
      <w:bookmarkEnd w:id="17"/>
      <w:r w:rsidRPr="00472189">
        <w:t xml:space="preserve"> it was a good occasion to play with various APIs :) )</w:t>
      </w:r>
      <w:r w:rsidR="003C4686" w:rsidRPr="00472189">
        <w:t xml:space="preserve"> </w:t>
      </w:r>
    </w:p>
    <w:sectPr w:rsidR="00472189" w:rsidRPr="00472189">
      <w:footerReference w:type="default" r:id="rId24"/>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60FB4" w14:textId="77777777" w:rsidR="00CE49DB" w:rsidRDefault="00CE49DB" w:rsidP="00F34E5A">
      <w:r>
        <w:separator/>
      </w:r>
    </w:p>
  </w:endnote>
  <w:endnote w:type="continuationSeparator" w:id="0">
    <w:p w14:paraId="70EA1729" w14:textId="77777777" w:rsidR="00CE49DB" w:rsidRDefault="00CE49DB" w:rsidP="00F34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eiryo">
    <w:altName w:val="メイリオ"/>
    <w:panose1 w:val="020B0604030504040204"/>
    <w:charset w:val="80"/>
    <w:family w:val="swiss"/>
    <w:pitch w:val="variable"/>
    <w:sig w:usb0="E00002FF" w:usb1="6AC7FFFF"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14:paraId="7AFFEB33" w14:textId="77777777" w:rsidR="00A55193" w:rsidRDefault="00A55193" w:rsidP="00F34E5A">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50EB3" w14:textId="77777777" w:rsidR="00CE49DB" w:rsidRDefault="00CE49DB" w:rsidP="00F34E5A">
      <w:r>
        <w:separator/>
      </w:r>
    </w:p>
  </w:footnote>
  <w:footnote w:type="continuationSeparator" w:id="0">
    <w:p w14:paraId="4A4E69DF" w14:textId="77777777" w:rsidR="00CE49DB" w:rsidRDefault="00CE49DB" w:rsidP="00F34E5A">
      <w:r>
        <w:continuationSeparator/>
      </w:r>
    </w:p>
  </w:footnote>
  <w:footnote w:id="1">
    <w:p w14:paraId="2CA5E573" w14:textId="505AE247" w:rsidR="00A55193" w:rsidRDefault="00A55193">
      <w:pPr>
        <w:pStyle w:val="FootnoteText"/>
      </w:pPr>
      <w:r>
        <w:rPr>
          <w:rStyle w:val="FootnoteReference"/>
        </w:rPr>
        <w:footnoteRef/>
      </w:r>
      <w:r>
        <w:t xml:space="preserve">  </w:t>
      </w:r>
      <w:hyperlink r:id="rId1" w:history="1">
        <w:r w:rsidRPr="00434C64">
          <w:rPr>
            <w:rStyle w:val="Hyperlink"/>
          </w:rPr>
          <w:t>https://foursquare.com/developers</w:t>
        </w:r>
      </w:hyperlink>
      <w:r>
        <w:t xml:space="preserve"> </w:t>
      </w:r>
    </w:p>
  </w:footnote>
  <w:footnote w:id="2">
    <w:p w14:paraId="4FBDD13B" w14:textId="38A64272" w:rsidR="00A55193" w:rsidRDefault="00A55193">
      <w:pPr>
        <w:pStyle w:val="FootnoteText"/>
      </w:pPr>
      <w:r>
        <w:rPr>
          <w:rStyle w:val="FootnoteReference"/>
        </w:rPr>
        <w:footnoteRef/>
      </w:r>
      <w:r>
        <w:t xml:space="preserve"> </w:t>
      </w:r>
      <w:hyperlink r:id="rId2" w:history="1">
        <w:r w:rsidRPr="00434C64">
          <w:rPr>
            <w:rStyle w:val="Hyperlink"/>
          </w:rPr>
          <w:t>https://en.wikipedia.org/wiki/k-means-clustering</w:t>
        </w:r>
      </w:hyperlink>
      <w:r>
        <w:t xml:space="preserve"> </w:t>
      </w:r>
    </w:p>
  </w:footnote>
  <w:footnote w:id="3">
    <w:p w14:paraId="366E981C" w14:textId="0465D8BC" w:rsidR="00A55193" w:rsidRDefault="00A55193">
      <w:pPr>
        <w:pStyle w:val="FootnoteText"/>
      </w:pPr>
      <w:r>
        <w:rPr>
          <w:rStyle w:val="FootnoteReference"/>
        </w:rPr>
        <w:footnoteRef/>
      </w:r>
      <w:r>
        <w:t xml:space="preserve"> </w:t>
      </w:r>
      <w:hyperlink r:id="rId3" w:history="1">
        <w:r w:rsidRPr="00434C64">
          <w:rPr>
            <w:rStyle w:val="Hyperlink"/>
          </w:rPr>
          <w:t>https://www.tripadvisor.co.uk/ShowTopic-g155019-i55-k6150900-Car_rental_or_public_transport-Toronto_Ontario.html</w:t>
        </w:r>
      </w:hyperlink>
      <w:r>
        <w:t xml:space="preserve"> </w:t>
      </w:r>
    </w:p>
  </w:footnote>
  <w:footnote w:id="4">
    <w:p w14:paraId="187032A0" w14:textId="77777777" w:rsidR="00A55193" w:rsidRDefault="00A55193" w:rsidP="00E22B97">
      <w:pPr>
        <w:pStyle w:val="FootnoteText"/>
      </w:pPr>
      <w:r>
        <w:rPr>
          <w:rStyle w:val="FootnoteReference"/>
        </w:rPr>
        <w:footnoteRef/>
      </w:r>
      <w:r>
        <w:t xml:space="preserve"> </w:t>
      </w:r>
      <w:hyperlink r:id="rId4" w:history="1">
        <w:r w:rsidRPr="00434C64">
          <w:rPr>
            <w:rStyle w:val="Hyperlink"/>
          </w:rPr>
          <w:t>https://developers.google.com/maps/documentation/distance-matrix/intro</w:t>
        </w:r>
      </w:hyperlink>
      <w:r>
        <w:t xml:space="preserve"> </w:t>
      </w:r>
    </w:p>
  </w:footnote>
  <w:footnote w:id="5">
    <w:p w14:paraId="1198EF86" w14:textId="36BDE8DF" w:rsidR="00A55193" w:rsidRDefault="00A55193">
      <w:pPr>
        <w:pStyle w:val="FootnoteText"/>
      </w:pPr>
      <w:r>
        <w:rPr>
          <w:rStyle w:val="FootnoteReference"/>
        </w:rPr>
        <w:footnoteRef/>
      </w:r>
      <w:hyperlink r:id="rId5" w:history="1">
        <w:r w:rsidRPr="00434C64">
          <w:rPr>
            <w:rStyle w:val="Hyperlink"/>
          </w:rPr>
          <w:t>https://tools.wmflabs.org/geohack/geohack.php?pagename=Jack_Layton_Ferry_Terminal&amp;params=43_38_25_N_79_22_31_W_region:CA-ON_type:landmark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B748B"/>
    <w:multiLevelType w:val="hybridMultilevel"/>
    <w:tmpl w:val="A3D0C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641A7E"/>
    <w:multiLevelType w:val="hybridMultilevel"/>
    <w:tmpl w:val="042EA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7A2341"/>
    <w:multiLevelType w:val="multilevel"/>
    <w:tmpl w:val="4392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D7F62"/>
    <w:multiLevelType w:val="multilevel"/>
    <w:tmpl w:val="62CC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A049B"/>
    <w:multiLevelType w:val="multilevel"/>
    <w:tmpl w:val="B5C6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D0671"/>
    <w:multiLevelType w:val="hybridMultilevel"/>
    <w:tmpl w:val="B950A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552F7"/>
    <w:multiLevelType w:val="multilevel"/>
    <w:tmpl w:val="47A4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F45677"/>
    <w:multiLevelType w:val="multilevel"/>
    <w:tmpl w:val="C7DE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52721B"/>
    <w:multiLevelType w:val="hybridMultilevel"/>
    <w:tmpl w:val="527A7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1C5A2E"/>
    <w:multiLevelType w:val="hybridMultilevel"/>
    <w:tmpl w:val="C2E8B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E11549"/>
    <w:multiLevelType w:val="multilevel"/>
    <w:tmpl w:val="8C42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663444"/>
    <w:multiLevelType w:val="multilevel"/>
    <w:tmpl w:val="B95A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E365E7"/>
    <w:multiLevelType w:val="hybridMultilevel"/>
    <w:tmpl w:val="2C1E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D01120"/>
    <w:multiLevelType w:val="hybridMultilevel"/>
    <w:tmpl w:val="4DF65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0C258C"/>
    <w:multiLevelType w:val="hybridMultilevel"/>
    <w:tmpl w:val="46D6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02586"/>
    <w:multiLevelType w:val="multilevel"/>
    <w:tmpl w:val="725E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2"/>
  </w:num>
  <w:num w:numId="13">
    <w:abstractNumId w:val="22"/>
  </w:num>
  <w:num w:numId="14">
    <w:abstractNumId w:val="18"/>
  </w:num>
  <w:num w:numId="15">
    <w:abstractNumId w:val="10"/>
  </w:num>
  <w:num w:numId="16">
    <w:abstractNumId w:val="21"/>
  </w:num>
  <w:num w:numId="17">
    <w:abstractNumId w:val="19"/>
  </w:num>
  <w:num w:numId="18">
    <w:abstractNumId w:val="25"/>
  </w:num>
  <w:num w:numId="19">
    <w:abstractNumId w:val="16"/>
  </w:num>
  <w:num w:numId="20">
    <w:abstractNumId w:val="20"/>
  </w:num>
  <w:num w:numId="21">
    <w:abstractNumId w:val="13"/>
  </w:num>
  <w:num w:numId="22">
    <w:abstractNumId w:val="17"/>
  </w:num>
  <w:num w:numId="23">
    <w:abstractNumId w:val="23"/>
  </w:num>
  <w:num w:numId="24">
    <w:abstractNumId w:val="11"/>
  </w:num>
  <w:num w:numId="25">
    <w:abstractNumId w:val="1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E5A"/>
    <w:rsid w:val="0005334C"/>
    <w:rsid w:val="000D5213"/>
    <w:rsid w:val="00251400"/>
    <w:rsid w:val="003C4686"/>
    <w:rsid w:val="004023E9"/>
    <w:rsid w:val="00414BC0"/>
    <w:rsid w:val="00472189"/>
    <w:rsid w:val="00563A2F"/>
    <w:rsid w:val="005B229B"/>
    <w:rsid w:val="006163BD"/>
    <w:rsid w:val="006D50CB"/>
    <w:rsid w:val="007E5284"/>
    <w:rsid w:val="00847D1A"/>
    <w:rsid w:val="00863A86"/>
    <w:rsid w:val="009A0096"/>
    <w:rsid w:val="009E5036"/>
    <w:rsid w:val="00A049DA"/>
    <w:rsid w:val="00A55193"/>
    <w:rsid w:val="00B26BA6"/>
    <w:rsid w:val="00B82924"/>
    <w:rsid w:val="00C162CC"/>
    <w:rsid w:val="00CE49DB"/>
    <w:rsid w:val="00D005B7"/>
    <w:rsid w:val="00DE6B45"/>
    <w:rsid w:val="00E1275E"/>
    <w:rsid w:val="00E22B97"/>
    <w:rsid w:val="00E31797"/>
    <w:rsid w:val="00F34E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92C6B"/>
  <w15:chartTrackingRefBased/>
  <w15:docId w15:val="{EC541724-A394-6C4E-B1C8-413FA033E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4E5A"/>
    <w:rPr>
      <w:sz w:val="21"/>
      <w:lang w:val="en-GB"/>
    </w:rPr>
  </w:style>
  <w:style w:type="paragraph" w:styleId="Heading1">
    <w:name w:val="heading 1"/>
    <w:basedOn w:val="Normal"/>
    <w:next w:val="Normal"/>
    <w:link w:val="Heading1Char"/>
    <w:uiPriority w:val="9"/>
    <w:qFormat/>
    <w:rsid w:val="00E31797"/>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28"/>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E31797"/>
    <w:rPr>
      <w:rFonts w:asciiTheme="majorHAnsi" w:eastAsiaTheme="majorEastAsia" w:hAnsiTheme="majorHAnsi" w:cstheme="majorBidi"/>
      <w:b/>
      <w:caps/>
      <w:sz w:val="28"/>
      <w:szCs w:val="32"/>
      <w:lang w:val="en-GB"/>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NormalWeb">
    <w:name w:val="Normal (Web)"/>
    <w:basedOn w:val="Normal"/>
    <w:uiPriority w:val="99"/>
    <w:semiHidden/>
    <w:unhideWhenUsed/>
    <w:rsid w:val="00F34E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F34E5A"/>
    <w:rPr>
      <w:color w:val="0000FF"/>
      <w:u w:val="single"/>
    </w:rPr>
  </w:style>
  <w:style w:type="paragraph" w:styleId="ListParagraph">
    <w:name w:val="List Paragraph"/>
    <w:basedOn w:val="Normal"/>
    <w:uiPriority w:val="34"/>
    <w:unhideWhenUsed/>
    <w:qFormat/>
    <w:rsid w:val="00F34E5A"/>
    <w:pPr>
      <w:ind w:left="720"/>
      <w:contextualSpacing/>
    </w:pPr>
  </w:style>
  <w:style w:type="character" w:styleId="HTMLCode">
    <w:name w:val="HTML Code"/>
    <w:basedOn w:val="DefaultParagraphFont"/>
    <w:uiPriority w:val="99"/>
    <w:semiHidden/>
    <w:unhideWhenUsed/>
    <w:rsid w:val="00F34E5A"/>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9E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5036"/>
    <w:rPr>
      <w:sz w:val="20"/>
      <w:szCs w:val="20"/>
      <w:lang w:val="en-GB"/>
    </w:rPr>
  </w:style>
  <w:style w:type="character" w:styleId="FootnoteReference">
    <w:name w:val="footnote reference"/>
    <w:basedOn w:val="DefaultParagraphFont"/>
    <w:uiPriority w:val="99"/>
    <w:semiHidden/>
    <w:unhideWhenUsed/>
    <w:rsid w:val="009E5036"/>
    <w:rPr>
      <w:vertAlign w:val="superscript"/>
    </w:rPr>
  </w:style>
  <w:style w:type="character" w:styleId="UnresolvedMention">
    <w:name w:val="Unresolved Mention"/>
    <w:basedOn w:val="DefaultParagraphFont"/>
    <w:uiPriority w:val="99"/>
    <w:semiHidden/>
    <w:unhideWhenUsed/>
    <w:rsid w:val="009E5036"/>
    <w:rPr>
      <w:color w:val="605E5C"/>
      <w:shd w:val="clear" w:color="auto" w:fill="E1DFDD"/>
    </w:rPr>
  </w:style>
  <w:style w:type="paragraph" w:styleId="TOC1">
    <w:name w:val="toc 1"/>
    <w:basedOn w:val="Normal"/>
    <w:next w:val="Normal"/>
    <w:autoRedefine/>
    <w:uiPriority w:val="39"/>
    <w:unhideWhenUsed/>
    <w:rsid w:val="00A55193"/>
    <w:pPr>
      <w:spacing w:before="120" w:after="120"/>
    </w:pPr>
    <w:rPr>
      <w:b/>
      <w:bCs/>
      <w:caps/>
      <w:sz w:val="20"/>
      <w:szCs w:val="20"/>
    </w:rPr>
  </w:style>
  <w:style w:type="paragraph" w:styleId="TOC2">
    <w:name w:val="toc 2"/>
    <w:basedOn w:val="Normal"/>
    <w:next w:val="Normal"/>
    <w:autoRedefine/>
    <w:uiPriority w:val="39"/>
    <w:unhideWhenUsed/>
    <w:rsid w:val="00A55193"/>
    <w:pPr>
      <w:spacing w:after="0"/>
      <w:ind w:left="210"/>
    </w:pPr>
    <w:rPr>
      <w:smallCaps/>
      <w:sz w:val="20"/>
      <w:szCs w:val="20"/>
    </w:rPr>
  </w:style>
  <w:style w:type="paragraph" w:styleId="TOC3">
    <w:name w:val="toc 3"/>
    <w:basedOn w:val="Normal"/>
    <w:next w:val="Normal"/>
    <w:autoRedefine/>
    <w:uiPriority w:val="39"/>
    <w:unhideWhenUsed/>
    <w:rsid w:val="00A55193"/>
    <w:pPr>
      <w:spacing w:after="0"/>
      <w:ind w:left="420"/>
    </w:pPr>
    <w:rPr>
      <w:i/>
      <w:iCs/>
      <w:sz w:val="20"/>
      <w:szCs w:val="20"/>
    </w:rPr>
  </w:style>
  <w:style w:type="paragraph" w:styleId="TOC4">
    <w:name w:val="toc 4"/>
    <w:basedOn w:val="Normal"/>
    <w:next w:val="Normal"/>
    <w:autoRedefine/>
    <w:uiPriority w:val="39"/>
    <w:semiHidden/>
    <w:unhideWhenUsed/>
    <w:rsid w:val="00A55193"/>
    <w:pPr>
      <w:spacing w:after="0"/>
      <w:ind w:left="630"/>
    </w:pPr>
    <w:rPr>
      <w:sz w:val="18"/>
      <w:szCs w:val="18"/>
    </w:rPr>
  </w:style>
  <w:style w:type="paragraph" w:styleId="TOC5">
    <w:name w:val="toc 5"/>
    <w:basedOn w:val="Normal"/>
    <w:next w:val="Normal"/>
    <w:autoRedefine/>
    <w:uiPriority w:val="39"/>
    <w:semiHidden/>
    <w:unhideWhenUsed/>
    <w:rsid w:val="00A55193"/>
    <w:pPr>
      <w:spacing w:after="0"/>
      <w:ind w:left="840"/>
    </w:pPr>
    <w:rPr>
      <w:sz w:val="18"/>
      <w:szCs w:val="18"/>
    </w:rPr>
  </w:style>
  <w:style w:type="paragraph" w:styleId="TOC6">
    <w:name w:val="toc 6"/>
    <w:basedOn w:val="Normal"/>
    <w:next w:val="Normal"/>
    <w:autoRedefine/>
    <w:uiPriority w:val="39"/>
    <w:semiHidden/>
    <w:unhideWhenUsed/>
    <w:rsid w:val="00A55193"/>
    <w:pPr>
      <w:spacing w:after="0"/>
      <w:ind w:left="1050"/>
    </w:pPr>
    <w:rPr>
      <w:sz w:val="18"/>
      <w:szCs w:val="18"/>
    </w:rPr>
  </w:style>
  <w:style w:type="paragraph" w:styleId="TOC7">
    <w:name w:val="toc 7"/>
    <w:basedOn w:val="Normal"/>
    <w:next w:val="Normal"/>
    <w:autoRedefine/>
    <w:uiPriority w:val="39"/>
    <w:semiHidden/>
    <w:unhideWhenUsed/>
    <w:rsid w:val="00A55193"/>
    <w:pPr>
      <w:spacing w:after="0"/>
      <w:ind w:left="1260"/>
    </w:pPr>
    <w:rPr>
      <w:sz w:val="18"/>
      <w:szCs w:val="18"/>
    </w:rPr>
  </w:style>
  <w:style w:type="paragraph" w:styleId="TOC8">
    <w:name w:val="toc 8"/>
    <w:basedOn w:val="Normal"/>
    <w:next w:val="Normal"/>
    <w:autoRedefine/>
    <w:uiPriority w:val="39"/>
    <w:semiHidden/>
    <w:unhideWhenUsed/>
    <w:rsid w:val="00A55193"/>
    <w:pPr>
      <w:spacing w:after="0"/>
      <w:ind w:left="1470"/>
    </w:pPr>
    <w:rPr>
      <w:sz w:val="18"/>
      <w:szCs w:val="18"/>
    </w:rPr>
  </w:style>
  <w:style w:type="paragraph" w:styleId="TOC9">
    <w:name w:val="toc 9"/>
    <w:basedOn w:val="Normal"/>
    <w:next w:val="Normal"/>
    <w:autoRedefine/>
    <w:uiPriority w:val="39"/>
    <w:semiHidden/>
    <w:unhideWhenUsed/>
    <w:rsid w:val="00A55193"/>
    <w:pPr>
      <w:spacing w:after="0"/>
      <w:ind w:left="168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10641">
      <w:bodyDiv w:val="1"/>
      <w:marLeft w:val="0"/>
      <w:marRight w:val="0"/>
      <w:marTop w:val="0"/>
      <w:marBottom w:val="0"/>
      <w:divBdr>
        <w:top w:val="none" w:sz="0" w:space="0" w:color="auto"/>
        <w:left w:val="none" w:sz="0" w:space="0" w:color="auto"/>
        <w:bottom w:val="none" w:sz="0" w:space="0" w:color="auto"/>
        <w:right w:val="none" w:sz="0" w:space="0" w:color="auto"/>
      </w:divBdr>
    </w:div>
    <w:div w:id="152114207">
      <w:bodyDiv w:val="1"/>
      <w:marLeft w:val="0"/>
      <w:marRight w:val="0"/>
      <w:marTop w:val="0"/>
      <w:marBottom w:val="0"/>
      <w:divBdr>
        <w:top w:val="none" w:sz="0" w:space="0" w:color="auto"/>
        <w:left w:val="none" w:sz="0" w:space="0" w:color="auto"/>
        <w:bottom w:val="none" w:sz="0" w:space="0" w:color="auto"/>
        <w:right w:val="none" w:sz="0" w:space="0" w:color="auto"/>
      </w:divBdr>
    </w:div>
    <w:div w:id="261836301">
      <w:bodyDiv w:val="1"/>
      <w:marLeft w:val="0"/>
      <w:marRight w:val="0"/>
      <w:marTop w:val="0"/>
      <w:marBottom w:val="0"/>
      <w:divBdr>
        <w:top w:val="none" w:sz="0" w:space="0" w:color="auto"/>
        <w:left w:val="none" w:sz="0" w:space="0" w:color="auto"/>
        <w:bottom w:val="none" w:sz="0" w:space="0" w:color="auto"/>
        <w:right w:val="none" w:sz="0" w:space="0" w:color="auto"/>
      </w:divBdr>
    </w:div>
    <w:div w:id="286931049">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8">
          <w:marLeft w:val="0"/>
          <w:marRight w:val="0"/>
          <w:marTop w:val="0"/>
          <w:marBottom w:val="0"/>
          <w:divBdr>
            <w:top w:val="none" w:sz="0" w:space="0" w:color="auto"/>
            <w:left w:val="none" w:sz="0" w:space="0" w:color="auto"/>
            <w:bottom w:val="none" w:sz="0" w:space="0" w:color="auto"/>
            <w:right w:val="none" w:sz="0" w:space="0" w:color="auto"/>
          </w:divBdr>
          <w:divsChild>
            <w:div w:id="9014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3483">
      <w:bodyDiv w:val="1"/>
      <w:marLeft w:val="0"/>
      <w:marRight w:val="0"/>
      <w:marTop w:val="0"/>
      <w:marBottom w:val="0"/>
      <w:divBdr>
        <w:top w:val="none" w:sz="0" w:space="0" w:color="auto"/>
        <w:left w:val="none" w:sz="0" w:space="0" w:color="auto"/>
        <w:bottom w:val="none" w:sz="0" w:space="0" w:color="auto"/>
        <w:right w:val="none" w:sz="0" w:space="0" w:color="auto"/>
      </w:divBdr>
    </w:div>
    <w:div w:id="755785998">
      <w:bodyDiv w:val="1"/>
      <w:marLeft w:val="0"/>
      <w:marRight w:val="0"/>
      <w:marTop w:val="0"/>
      <w:marBottom w:val="0"/>
      <w:divBdr>
        <w:top w:val="none" w:sz="0" w:space="0" w:color="auto"/>
        <w:left w:val="none" w:sz="0" w:space="0" w:color="auto"/>
        <w:bottom w:val="none" w:sz="0" w:space="0" w:color="auto"/>
        <w:right w:val="none" w:sz="0" w:space="0" w:color="auto"/>
      </w:divBdr>
    </w:div>
    <w:div w:id="769273479">
      <w:bodyDiv w:val="1"/>
      <w:marLeft w:val="0"/>
      <w:marRight w:val="0"/>
      <w:marTop w:val="0"/>
      <w:marBottom w:val="0"/>
      <w:divBdr>
        <w:top w:val="none" w:sz="0" w:space="0" w:color="auto"/>
        <w:left w:val="none" w:sz="0" w:space="0" w:color="auto"/>
        <w:bottom w:val="none" w:sz="0" w:space="0" w:color="auto"/>
        <w:right w:val="none" w:sz="0" w:space="0" w:color="auto"/>
      </w:divBdr>
      <w:divsChild>
        <w:div w:id="330913466">
          <w:marLeft w:val="0"/>
          <w:marRight w:val="0"/>
          <w:marTop w:val="0"/>
          <w:marBottom w:val="0"/>
          <w:divBdr>
            <w:top w:val="none" w:sz="0" w:space="0" w:color="auto"/>
            <w:left w:val="none" w:sz="0" w:space="0" w:color="auto"/>
            <w:bottom w:val="none" w:sz="0" w:space="0" w:color="auto"/>
            <w:right w:val="none" w:sz="0" w:space="0" w:color="auto"/>
          </w:divBdr>
          <w:divsChild>
            <w:div w:id="706492327">
              <w:marLeft w:val="0"/>
              <w:marRight w:val="0"/>
              <w:marTop w:val="0"/>
              <w:marBottom w:val="0"/>
              <w:divBdr>
                <w:top w:val="none" w:sz="0" w:space="0" w:color="auto"/>
                <w:left w:val="none" w:sz="0" w:space="0" w:color="auto"/>
                <w:bottom w:val="none" w:sz="0" w:space="0" w:color="auto"/>
                <w:right w:val="none" w:sz="0" w:space="0" w:color="auto"/>
              </w:divBdr>
              <w:divsChild>
                <w:div w:id="908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39202">
      <w:bodyDiv w:val="1"/>
      <w:marLeft w:val="0"/>
      <w:marRight w:val="0"/>
      <w:marTop w:val="0"/>
      <w:marBottom w:val="0"/>
      <w:divBdr>
        <w:top w:val="none" w:sz="0" w:space="0" w:color="auto"/>
        <w:left w:val="none" w:sz="0" w:space="0" w:color="auto"/>
        <w:bottom w:val="none" w:sz="0" w:space="0" w:color="auto"/>
        <w:right w:val="none" w:sz="0" w:space="0" w:color="auto"/>
      </w:divBdr>
      <w:divsChild>
        <w:div w:id="378632189">
          <w:marLeft w:val="0"/>
          <w:marRight w:val="0"/>
          <w:marTop w:val="0"/>
          <w:marBottom w:val="0"/>
          <w:divBdr>
            <w:top w:val="none" w:sz="0" w:space="0" w:color="auto"/>
            <w:left w:val="none" w:sz="0" w:space="0" w:color="auto"/>
            <w:bottom w:val="none" w:sz="0" w:space="0" w:color="auto"/>
            <w:right w:val="none" w:sz="0" w:space="0" w:color="auto"/>
          </w:divBdr>
          <w:divsChild>
            <w:div w:id="312299156">
              <w:marLeft w:val="0"/>
              <w:marRight w:val="0"/>
              <w:marTop w:val="0"/>
              <w:marBottom w:val="0"/>
              <w:divBdr>
                <w:top w:val="none" w:sz="0" w:space="0" w:color="auto"/>
                <w:left w:val="none" w:sz="0" w:space="0" w:color="auto"/>
                <w:bottom w:val="none" w:sz="0" w:space="0" w:color="auto"/>
                <w:right w:val="none" w:sz="0" w:space="0" w:color="auto"/>
              </w:divBdr>
              <w:divsChild>
                <w:div w:id="1145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571">
          <w:marLeft w:val="0"/>
          <w:marRight w:val="0"/>
          <w:marTop w:val="0"/>
          <w:marBottom w:val="0"/>
          <w:divBdr>
            <w:top w:val="none" w:sz="0" w:space="0" w:color="auto"/>
            <w:left w:val="none" w:sz="0" w:space="0" w:color="auto"/>
            <w:bottom w:val="none" w:sz="0" w:space="0" w:color="auto"/>
            <w:right w:val="none" w:sz="0" w:space="0" w:color="auto"/>
          </w:divBdr>
          <w:divsChild>
            <w:div w:id="1010840940">
              <w:marLeft w:val="0"/>
              <w:marRight w:val="0"/>
              <w:marTop w:val="0"/>
              <w:marBottom w:val="0"/>
              <w:divBdr>
                <w:top w:val="none" w:sz="0" w:space="0" w:color="auto"/>
                <w:left w:val="none" w:sz="0" w:space="0" w:color="auto"/>
                <w:bottom w:val="none" w:sz="0" w:space="0" w:color="auto"/>
                <w:right w:val="none" w:sz="0" w:space="0" w:color="auto"/>
              </w:divBdr>
              <w:divsChild>
                <w:div w:id="13359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68043">
      <w:bodyDiv w:val="1"/>
      <w:marLeft w:val="0"/>
      <w:marRight w:val="0"/>
      <w:marTop w:val="0"/>
      <w:marBottom w:val="0"/>
      <w:divBdr>
        <w:top w:val="none" w:sz="0" w:space="0" w:color="auto"/>
        <w:left w:val="none" w:sz="0" w:space="0" w:color="auto"/>
        <w:bottom w:val="none" w:sz="0" w:space="0" w:color="auto"/>
        <w:right w:val="none" w:sz="0" w:space="0" w:color="auto"/>
      </w:divBdr>
    </w:div>
    <w:div w:id="1107388005">
      <w:bodyDiv w:val="1"/>
      <w:marLeft w:val="0"/>
      <w:marRight w:val="0"/>
      <w:marTop w:val="0"/>
      <w:marBottom w:val="0"/>
      <w:divBdr>
        <w:top w:val="none" w:sz="0" w:space="0" w:color="auto"/>
        <w:left w:val="none" w:sz="0" w:space="0" w:color="auto"/>
        <w:bottom w:val="none" w:sz="0" w:space="0" w:color="auto"/>
        <w:right w:val="none" w:sz="0" w:space="0" w:color="auto"/>
      </w:divBdr>
    </w:div>
    <w:div w:id="1117991788">
      <w:bodyDiv w:val="1"/>
      <w:marLeft w:val="0"/>
      <w:marRight w:val="0"/>
      <w:marTop w:val="0"/>
      <w:marBottom w:val="0"/>
      <w:divBdr>
        <w:top w:val="none" w:sz="0" w:space="0" w:color="auto"/>
        <w:left w:val="none" w:sz="0" w:space="0" w:color="auto"/>
        <w:bottom w:val="none" w:sz="0" w:space="0" w:color="auto"/>
        <w:right w:val="none" w:sz="0" w:space="0" w:color="auto"/>
      </w:divBdr>
    </w:div>
    <w:div w:id="1199901564">
      <w:bodyDiv w:val="1"/>
      <w:marLeft w:val="0"/>
      <w:marRight w:val="0"/>
      <w:marTop w:val="0"/>
      <w:marBottom w:val="0"/>
      <w:divBdr>
        <w:top w:val="none" w:sz="0" w:space="0" w:color="auto"/>
        <w:left w:val="none" w:sz="0" w:space="0" w:color="auto"/>
        <w:bottom w:val="none" w:sz="0" w:space="0" w:color="auto"/>
        <w:right w:val="none" w:sz="0" w:space="0" w:color="auto"/>
      </w:divBdr>
      <w:divsChild>
        <w:div w:id="1433086841">
          <w:marLeft w:val="0"/>
          <w:marRight w:val="0"/>
          <w:marTop w:val="0"/>
          <w:marBottom w:val="0"/>
          <w:divBdr>
            <w:top w:val="none" w:sz="0" w:space="0" w:color="auto"/>
            <w:left w:val="none" w:sz="0" w:space="0" w:color="auto"/>
            <w:bottom w:val="none" w:sz="0" w:space="0" w:color="auto"/>
            <w:right w:val="none" w:sz="0" w:space="0" w:color="auto"/>
          </w:divBdr>
        </w:div>
      </w:divsChild>
    </w:div>
    <w:div w:id="1216892525">
      <w:bodyDiv w:val="1"/>
      <w:marLeft w:val="0"/>
      <w:marRight w:val="0"/>
      <w:marTop w:val="0"/>
      <w:marBottom w:val="0"/>
      <w:divBdr>
        <w:top w:val="none" w:sz="0" w:space="0" w:color="auto"/>
        <w:left w:val="none" w:sz="0" w:space="0" w:color="auto"/>
        <w:bottom w:val="none" w:sz="0" w:space="0" w:color="auto"/>
        <w:right w:val="none" w:sz="0" w:space="0" w:color="auto"/>
      </w:divBdr>
      <w:divsChild>
        <w:div w:id="1119374897">
          <w:marLeft w:val="0"/>
          <w:marRight w:val="0"/>
          <w:marTop w:val="0"/>
          <w:marBottom w:val="0"/>
          <w:divBdr>
            <w:top w:val="none" w:sz="0" w:space="0" w:color="auto"/>
            <w:left w:val="none" w:sz="0" w:space="0" w:color="auto"/>
            <w:bottom w:val="none" w:sz="0" w:space="0" w:color="auto"/>
            <w:right w:val="none" w:sz="0" w:space="0" w:color="auto"/>
          </w:divBdr>
          <w:divsChild>
            <w:div w:id="13406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7797">
      <w:bodyDiv w:val="1"/>
      <w:marLeft w:val="0"/>
      <w:marRight w:val="0"/>
      <w:marTop w:val="0"/>
      <w:marBottom w:val="0"/>
      <w:divBdr>
        <w:top w:val="none" w:sz="0" w:space="0" w:color="auto"/>
        <w:left w:val="none" w:sz="0" w:space="0" w:color="auto"/>
        <w:bottom w:val="none" w:sz="0" w:space="0" w:color="auto"/>
        <w:right w:val="none" w:sz="0" w:space="0" w:color="auto"/>
      </w:divBdr>
    </w:div>
    <w:div w:id="1713531626">
      <w:bodyDiv w:val="1"/>
      <w:marLeft w:val="0"/>
      <w:marRight w:val="0"/>
      <w:marTop w:val="0"/>
      <w:marBottom w:val="0"/>
      <w:divBdr>
        <w:top w:val="none" w:sz="0" w:space="0" w:color="auto"/>
        <w:left w:val="none" w:sz="0" w:space="0" w:color="auto"/>
        <w:bottom w:val="none" w:sz="0" w:space="0" w:color="auto"/>
        <w:right w:val="none" w:sz="0" w:space="0" w:color="auto"/>
      </w:divBdr>
    </w:div>
    <w:div w:id="1722170248">
      <w:bodyDiv w:val="1"/>
      <w:marLeft w:val="0"/>
      <w:marRight w:val="0"/>
      <w:marTop w:val="0"/>
      <w:marBottom w:val="0"/>
      <w:divBdr>
        <w:top w:val="none" w:sz="0" w:space="0" w:color="auto"/>
        <w:left w:val="none" w:sz="0" w:space="0" w:color="auto"/>
        <w:bottom w:val="none" w:sz="0" w:space="0" w:color="auto"/>
        <w:right w:val="none" w:sz="0" w:space="0" w:color="auto"/>
      </w:divBdr>
    </w:div>
    <w:div w:id="1768496142">
      <w:bodyDiv w:val="1"/>
      <w:marLeft w:val="0"/>
      <w:marRight w:val="0"/>
      <w:marTop w:val="0"/>
      <w:marBottom w:val="0"/>
      <w:divBdr>
        <w:top w:val="none" w:sz="0" w:space="0" w:color="auto"/>
        <w:left w:val="none" w:sz="0" w:space="0" w:color="auto"/>
        <w:bottom w:val="none" w:sz="0" w:space="0" w:color="auto"/>
        <w:right w:val="none" w:sz="0" w:space="0" w:color="auto"/>
      </w:divBdr>
    </w:div>
    <w:div w:id="1948811093">
      <w:bodyDiv w:val="1"/>
      <w:marLeft w:val="0"/>
      <w:marRight w:val="0"/>
      <w:marTop w:val="0"/>
      <w:marBottom w:val="0"/>
      <w:divBdr>
        <w:top w:val="none" w:sz="0" w:space="0" w:color="auto"/>
        <w:left w:val="none" w:sz="0" w:space="0" w:color="auto"/>
        <w:bottom w:val="none" w:sz="0" w:space="0" w:color="auto"/>
        <w:right w:val="none" w:sz="0" w:space="0" w:color="auto"/>
      </w:divBdr>
    </w:div>
    <w:div w:id="2016766673">
      <w:bodyDiv w:val="1"/>
      <w:marLeft w:val="0"/>
      <w:marRight w:val="0"/>
      <w:marTop w:val="0"/>
      <w:marBottom w:val="0"/>
      <w:divBdr>
        <w:top w:val="none" w:sz="0" w:space="0" w:color="auto"/>
        <w:left w:val="none" w:sz="0" w:space="0" w:color="auto"/>
        <w:bottom w:val="none" w:sz="0" w:space="0" w:color="auto"/>
        <w:right w:val="none" w:sz="0" w:space="0" w:color="auto"/>
      </w:divBdr>
    </w:div>
    <w:div w:id="2019968231">
      <w:bodyDiv w:val="1"/>
      <w:marLeft w:val="0"/>
      <w:marRight w:val="0"/>
      <w:marTop w:val="0"/>
      <w:marBottom w:val="0"/>
      <w:divBdr>
        <w:top w:val="none" w:sz="0" w:space="0" w:color="auto"/>
        <w:left w:val="none" w:sz="0" w:space="0" w:color="auto"/>
        <w:bottom w:val="none" w:sz="0" w:space="0" w:color="auto"/>
        <w:right w:val="none" w:sz="0" w:space="0" w:color="auto"/>
      </w:divBdr>
    </w:div>
    <w:div w:id="211813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inspirock.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theculturetri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theculturetrip.com" TargetMode="External"/><Relationship Id="rId10" Type="http://schemas.openxmlformats.org/officeDocument/2006/relationships/hyperlink" Target="https://theculturetrip.com/north-america/canada/articles/20-must-visit-attractions-in-toronto/"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theculturetrip.com" TargetMode="External"/><Relationship Id="rId14" Type="http://schemas.openxmlformats.org/officeDocument/2006/relationships/image" Target="media/image5.png"/><Relationship Id="rId22" Type="http://schemas.openxmlformats.org/officeDocument/2006/relationships/hyperlink" Target="https://www.routeperfect.com/trip-planne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tripadvisor.co.uk/ShowTopic-g155019-i55-k6150900-Car_rental_or_public_transport-Toronto_Ontario.html" TargetMode="External"/><Relationship Id="rId2" Type="http://schemas.openxmlformats.org/officeDocument/2006/relationships/hyperlink" Target="https://en.wikipedia.org/wiki/k-means-clustering" TargetMode="External"/><Relationship Id="rId1" Type="http://schemas.openxmlformats.org/officeDocument/2006/relationships/hyperlink" Target="https://foursquare.com/developers" TargetMode="External"/><Relationship Id="rId5" Type="http://schemas.openxmlformats.org/officeDocument/2006/relationships/hyperlink" Target="https://tools.wmflabs.org/geohack/geohack.php?pagename=Jack_Layton_Ferry_Terminal&amp;params=43_38_25_N_79_22_31_W_region:CA-ON_type:landmark" TargetMode="External"/><Relationship Id="rId4" Type="http://schemas.openxmlformats.org/officeDocument/2006/relationships/hyperlink" Target="https://developers.google.com/maps/documentation/distance-matrix/intr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kaagostinelli/Library/Containers/com.microsoft.Word/Data/Library/Application%20Support/Microsoft/Office/16.0/DTS/en-US%7b15348A5A-E4CB-424E-BD2D-35252EFD9770%7d/%7b82F26039-472C-A349-A6EA-829E6D9A4857%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9E857-7E22-8741-937B-D2EEF4A7D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199</TotalTime>
  <Pages>12</Pages>
  <Words>2236</Words>
  <Characters>12749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Agostinelli</dc:creator>
  <cp:keywords/>
  <dc:description/>
  <cp:lastModifiedBy>Erika Agostinelli</cp:lastModifiedBy>
  <cp:revision>14</cp:revision>
  <dcterms:created xsi:type="dcterms:W3CDTF">2019-03-18T23:34:00Z</dcterms:created>
  <dcterms:modified xsi:type="dcterms:W3CDTF">2019-03-25T07:36:00Z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